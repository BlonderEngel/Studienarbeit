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9208AC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:rsidR="00C8082F" w:rsidRPr="00036903" w:rsidRDefault="00C8082F" w:rsidP="00036903"/>
          <w:p w:rsidR="00C8082F" w:rsidRDefault="00C8082F" w:rsidP="00036903"/>
          <w:p w:rsidR="00C8082F" w:rsidRDefault="00C8082F" w:rsidP="00036903"/>
          <w:p w:rsidR="00C8082F" w:rsidRPr="006B7054" w:rsidRDefault="0005522A" w:rsidP="00036903">
            <w:pPr>
              <w:pStyle w:val="DeckBlattThema"/>
            </w:pPr>
            <w:fldSimple w:instr=" TITLE   \* MERGEFORMAT ">
              <w:r w:rsidR="00DB083C">
                <w:t>Vergleich der drei agilen Softwareentwicklungsprozesse Crystal, Scrum und Kanban</w:t>
              </w:r>
            </w:fldSimple>
          </w:p>
          <w:p w:rsidR="00C8082F" w:rsidRDefault="00C8082F" w:rsidP="00036903">
            <w:pPr>
              <w:pStyle w:val="DeckblattZentriert"/>
            </w:pPr>
          </w:p>
          <w:p w:rsidR="00C8082F" w:rsidRDefault="00C8082F" w:rsidP="00036903"/>
          <w:p w:rsidR="00C8082F" w:rsidRPr="00EA07E0" w:rsidRDefault="00C8082F" w:rsidP="00036903">
            <w:pPr>
              <w:pStyle w:val="DeckblattZentriert"/>
            </w:pPr>
            <w:r w:rsidRPr="00EA07E0">
              <w:t>STUDIENARBEIT</w:t>
            </w:r>
          </w:p>
          <w:p w:rsidR="00C8082F" w:rsidRDefault="00C8082F" w:rsidP="00036903">
            <w:pPr>
              <w:pStyle w:val="DeckBlattThema"/>
            </w:pPr>
          </w:p>
          <w:p w:rsidR="00C8082F" w:rsidRDefault="00C8082F" w:rsidP="00036903">
            <w:pPr>
              <w:pStyle w:val="Block"/>
            </w:pPr>
          </w:p>
          <w:p w:rsidR="00C8082F" w:rsidRPr="002B5507" w:rsidRDefault="00C8082F" w:rsidP="00036903">
            <w:pPr>
              <w:pStyle w:val="DeckblattZentriert"/>
            </w:pPr>
            <w:r w:rsidRPr="002B5507">
              <w:t>für die Prüfung zum</w:t>
            </w:r>
          </w:p>
          <w:p w:rsidR="00C8082F" w:rsidRPr="002B5507" w:rsidRDefault="00C8082F" w:rsidP="00036903">
            <w:pPr>
              <w:pStyle w:val="DeckblattZentriert"/>
            </w:pPr>
          </w:p>
          <w:p w:rsidR="00C8082F" w:rsidRPr="002B5507" w:rsidRDefault="00C8082F" w:rsidP="00036903">
            <w:pPr>
              <w:pStyle w:val="DeckblattZentriert"/>
            </w:pPr>
            <w:r w:rsidRPr="002B5507">
              <w:t>Bachelor of Engineering/Bachelor of Science</w:t>
            </w:r>
          </w:p>
          <w:p w:rsidR="00AD1CA1" w:rsidRPr="002B5507" w:rsidRDefault="00AD1CA1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>
              <w:t xml:space="preserve">des </w:t>
            </w:r>
            <w:r w:rsidR="00A31ECF">
              <w:t>Studiengang</w:t>
            </w:r>
            <w:r w:rsidRPr="006B7054">
              <w:t>s</w:t>
            </w:r>
            <w:r w:rsidR="00A31ECF">
              <w:t xml:space="preserve"> Informatik</w:t>
            </w:r>
            <w:r w:rsidR="00A31ECF">
              <w:br/>
              <w:t>Studienrichtung</w:t>
            </w:r>
            <w:r w:rsidRPr="006B7054">
              <w:t xml:space="preserve"> Angewandte Informatik</w:t>
            </w:r>
          </w:p>
          <w:p w:rsidR="00C8082F" w:rsidRPr="006B7054" w:rsidRDefault="00C8082F" w:rsidP="00036903">
            <w:pPr>
              <w:pStyle w:val="DeckblattZentriert"/>
            </w:pPr>
          </w:p>
          <w:p w:rsidR="005742F3" w:rsidRDefault="00C8082F" w:rsidP="00036903">
            <w:pPr>
              <w:pStyle w:val="DeckblattZentriert"/>
            </w:pPr>
            <w:r>
              <w:t xml:space="preserve">an der </w:t>
            </w:r>
          </w:p>
          <w:p w:rsidR="00AD1CA1" w:rsidRDefault="00AD1CA1" w:rsidP="00036903">
            <w:pPr>
              <w:pStyle w:val="DeckblattZentriert"/>
            </w:pPr>
          </w:p>
          <w:p w:rsidR="00C8082F" w:rsidRDefault="005742F3" w:rsidP="00036903">
            <w:pPr>
              <w:pStyle w:val="DeckblattZentriert"/>
            </w:pPr>
            <w:r>
              <w:t>Dualen Hochschule Baden-Württemberg Karlsruhe</w:t>
            </w:r>
          </w:p>
          <w:p w:rsidR="00C8082F" w:rsidRDefault="00C8082F" w:rsidP="00036903">
            <w:pPr>
              <w:pStyle w:val="Block"/>
            </w:pPr>
          </w:p>
          <w:p w:rsidR="00C8082F" w:rsidRDefault="00C8082F" w:rsidP="00036903">
            <w:pPr>
              <w:pStyle w:val="DeckblattZentriert"/>
            </w:pPr>
            <w:r>
              <w:t>von</w:t>
            </w:r>
          </w:p>
          <w:p w:rsidR="00C8082F" w:rsidRDefault="00C8082F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 w:rsidRPr="006B7054">
              <w:t>Vorname Nachname</w:t>
            </w:r>
          </w:p>
          <w:p w:rsidR="00C8082F" w:rsidRPr="006B7054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DeckblattZentriert"/>
            </w:pPr>
            <w:r w:rsidRPr="006B7054">
              <w:t>Abgabedatum</w:t>
            </w:r>
          </w:p>
          <w:p w:rsidR="00C8082F" w:rsidRDefault="00C8082F" w:rsidP="00036903"/>
          <w:p w:rsidR="00C8082F" w:rsidRDefault="00C8082F" w:rsidP="00036903"/>
          <w:p w:rsidR="000C3B59" w:rsidRDefault="000C3B59" w:rsidP="00036903"/>
          <w:p w:rsidR="000C3B59" w:rsidRDefault="000C3B59" w:rsidP="00036903"/>
          <w:p w:rsidR="000C3B59" w:rsidRDefault="000C3B59" w:rsidP="00036903"/>
          <w:p w:rsidR="00C8082F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Block"/>
            </w:pPr>
            <w:r w:rsidRPr="006B7054">
              <w:t>Matrikelnummer</w:t>
            </w:r>
            <w:r w:rsidRPr="006B7054">
              <w:tab/>
              <w:t>Matrikelnummer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>Kurs</w:t>
            </w:r>
            <w:r w:rsidRPr="006B7054">
              <w:tab/>
              <w:t>Kursbezeichnung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>Ausbildungsfirma</w:t>
            </w:r>
            <w:r w:rsidRPr="006B7054">
              <w:tab/>
              <w:t>Firmenname</w:t>
            </w:r>
            <w:r w:rsidR="00036903">
              <w:t xml:space="preserve">, </w:t>
            </w:r>
            <w:r w:rsidRPr="006B7054">
              <w:tab/>
              <w:t>Stadt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 xml:space="preserve">Betreuer </w:t>
            </w:r>
            <w:r w:rsidR="001E2E93" w:rsidRPr="006B7054">
              <w:t>[</w:t>
            </w:r>
            <w:r w:rsidRPr="006B7054">
              <w:t>der Ausbildungsfirma</w:t>
            </w:r>
            <w:r w:rsidR="001E2E93" w:rsidRPr="006B7054">
              <w:t>]</w:t>
            </w:r>
            <w:r w:rsidRPr="006B7054">
              <w:tab/>
              <w:t xml:space="preserve">Titel Vorname Nachname </w:t>
            </w:r>
          </w:p>
          <w:p w:rsidR="00C8082F" w:rsidRDefault="00C8082F" w:rsidP="00036903">
            <w:pPr>
              <w:pStyle w:val="Block"/>
            </w:pPr>
            <w:r w:rsidRPr="006B7054">
              <w:t>[Gutachter der Studienakademie</w:t>
            </w:r>
            <w:r w:rsidRPr="006B7054">
              <w:tab/>
              <w:t>Titel Vorname Nachname]</w:t>
            </w:r>
          </w:p>
        </w:tc>
      </w:tr>
    </w:tbl>
    <w:p w:rsidR="006B3652" w:rsidRDefault="006B3652" w:rsidP="00036903"/>
    <w:p w:rsidR="0094609B" w:rsidRDefault="0094609B" w:rsidP="00036903"/>
    <w:p w:rsidR="000C3B59" w:rsidRDefault="000C3B59" w:rsidP="000C3B59"/>
    <w:p w:rsidR="0025070A" w:rsidRDefault="0025070A" w:rsidP="000C3B59"/>
    <w:p w:rsidR="0025070A" w:rsidRDefault="0025070A" w:rsidP="000C3B59"/>
    <w:p w:rsidR="0025070A" w:rsidRDefault="0025070A" w:rsidP="000C3B59"/>
    <w:p w:rsidR="0025070A" w:rsidRDefault="0025070A" w:rsidP="000C3B59"/>
    <w:p w:rsidR="000C3B59" w:rsidRDefault="000C3B59" w:rsidP="000C3B59"/>
    <w:p w:rsidR="00537C79" w:rsidRDefault="00537C79" w:rsidP="00036903">
      <w:pPr>
        <w:pStyle w:val="Blockberschrift"/>
      </w:pPr>
      <w:r>
        <w:t>Erklärung</w:t>
      </w:r>
    </w:p>
    <w:p w:rsidR="00537C79" w:rsidRDefault="00A31ECF" w:rsidP="00036903">
      <w:pPr>
        <w:pStyle w:val="Block"/>
      </w:pPr>
      <w:r>
        <w:t>gemäß § 5 (3</w:t>
      </w:r>
      <w:r w:rsidR="00537C79">
        <w:t xml:space="preserve">) der „Studien- und Prüfungsordnung DHBW Technik“ vom </w:t>
      </w:r>
      <w:r>
        <w:t>22</w:t>
      </w:r>
      <w:r w:rsidR="00537C79">
        <w:t xml:space="preserve">. </w:t>
      </w:r>
      <w:r>
        <w:t>September 2011</w:t>
      </w:r>
      <w:r w:rsidR="00537C79">
        <w:t>.</w:t>
      </w:r>
    </w:p>
    <w:p w:rsidR="00537C79" w:rsidRPr="009208AC" w:rsidRDefault="00537C79" w:rsidP="00036903">
      <w:pPr>
        <w:pStyle w:val="Block"/>
      </w:pPr>
      <w:r>
        <w:t>Ich habe die vorliegende Arbeit selbstständig verfasst und keine anderen als die angegebenen Quellen und Hilfsmittel verwendet.</w:t>
      </w:r>
    </w:p>
    <w:p w:rsidR="00537C79" w:rsidRDefault="00537C79" w:rsidP="00036903">
      <w:pPr>
        <w:pStyle w:val="Block"/>
      </w:pPr>
    </w:p>
    <w:p w:rsidR="006B7054" w:rsidRDefault="006B7054" w:rsidP="00036903">
      <w:pPr>
        <w:pStyle w:val="Block"/>
      </w:pPr>
    </w:p>
    <w:p w:rsidR="006B7054" w:rsidRDefault="006B7054" w:rsidP="00036903">
      <w:pPr>
        <w:pStyle w:val="Block"/>
      </w:pPr>
    </w:p>
    <w:p w:rsidR="00537C79" w:rsidRPr="006B7054" w:rsidRDefault="00537C79" w:rsidP="00036903">
      <w:pPr>
        <w:pStyle w:val="DatumUnterschrift"/>
      </w:pPr>
      <w:r w:rsidRPr="006B7054">
        <w:t xml:space="preserve">Ort, Datum </w:t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>
        <w:tab/>
      </w:r>
      <w:r w:rsidR="006B7054">
        <w:tab/>
      </w:r>
      <w:r w:rsidRPr="006B7054">
        <w:t>Unterschrift</w:t>
      </w:r>
    </w:p>
    <w:p w:rsidR="00537C79" w:rsidRDefault="00537C79" w:rsidP="00DB083C">
      <w:pPr>
        <w:pStyle w:val="berschriftOhneNummer"/>
      </w:pPr>
      <w:r>
        <w:br w:type="page"/>
      </w:r>
      <w:bookmarkStart w:id="0" w:name="_Toc371774669"/>
      <w:r w:rsidR="00DB083C">
        <w:lastRenderedPageBreak/>
        <w:t>Zusammenfassung</w:t>
      </w:r>
      <w:bookmarkEnd w:id="0"/>
    </w:p>
    <w:p w:rsidR="00DB083C" w:rsidRDefault="00DB083C" w:rsidP="00DB083C">
      <w:pPr>
        <w:pStyle w:val="Block"/>
      </w:pPr>
    </w:p>
    <w:p w:rsidR="00DB083C" w:rsidRDefault="00DB083C" w:rsidP="00DB083C">
      <w:pPr>
        <w:pStyle w:val="Block"/>
      </w:pPr>
    </w:p>
    <w:p w:rsidR="00DB083C" w:rsidRDefault="00DB083C" w:rsidP="00DB083C">
      <w:pPr>
        <w:pStyle w:val="berschriftOhneNummer"/>
      </w:pPr>
      <w:bookmarkStart w:id="1" w:name="_Toc371774670"/>
      <w:r>
        <w:t>Abstract</w:t>
      </w:r>
      <w:bookmarkEnd w:id="1"/>
    </w:p>
    <w:p w:rsidR="00DB083C" w:rsidRPr="00DB083C" w:rsidRDefault="00DB083C" w:rsidP="00DB083C">
      <w:pPr>
        <w:pStyle w:val="Block"/>
      </w:pPr>
      <w:r>
        <w:br w:type="page"/>
      </w:r>
    </w:p>
    <w:p w:rsidR="00E3281C" w:rsidRDefault="0094609B" w:rsidP="0082119C">
      <w:pPr>
        <w:pStyle w:val="berschriftOhneNummer"/>
      </w:pPr>
      <w:bookmarkStart w:id="2" w:name="_Toc371774671"/>
      <w:r>
        <w:lastRenderedPageBreak/>
        <w:t>Inhaltsverzeichnis</w:t>
      </w:r>
      <w:bookmarkEnd w:id="2"/>
    </w:p>
    <w:p w:rsidR="002B5507" w:rsidRDefault="0094596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 w:rsidR="007629E3">
        <w:rPr>
          <w:b/>
        </w:rPr>
        <w:instrText xml:space="preserve"> TOC \o "1-3" \u </w:instrText>
      </w:r>
      <w:r>
        <w:rPr>
          <w:b/>
        </w:rPr>
        <w:fldChar w:fldCharType="separate"/>
      </w:r>
      <w:r w:rsidR="002B5507">
        <w:rPr>
          <w:noProof/>
        </w:rPr>
        <w:t>Zusammenfassung</w:t>
      </w:r>
      <w:r w:rsidR="002B5507">
        <w:rPr>
          <w:noProof/>
        </w:rPr>
        <w:tab/>
      </w:r>
      <w:r w:rsidR="002B5507">
        <w:rPr>
          <w:noProof/>
        </w:rPr>
        <w:fldChar w:fldCharType="begin"/>
      </w:r>
      <w:r w:rsidR="002B5507">
        <w:rPr>
          <w:noProof/>
        </w:rPr>
        <w:instrText xml:space="preserve"> PAGEREF _Toc371774669 \h </w:instrText>
      </w:r>
      <w:r w:rsidR="002B5507">
        <w:rPr>
          <w:noProof/>
        </w:rPr>
      </w:r>
      <w:r w:rsidR="002B5507">
        <w:rPr>
          <w:noProof/>
        </w:rPr>
        <w:fldChar w:fldCharType="separate"/>
      </w:r>
      <w:r w:rsidR="002B5507">
        <w:rPr>
          <w:noProof/>
        </w:rPr>
        <w:t>3</w:t>
      </w:r>
      <w:r w:rsidR="002B5507"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Abbildungverzeichnis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 Prozesse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Allgemein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Vorbereitung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Festlegen der Vergleichskriterien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Wahl des Projektes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Durchführung des Projektes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Gegenüberstellung der Methoden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B5507" w:rsidRDefault="002B550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Fazit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_Toc371774690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4609B" w:rsidRDefault="00945962" w:rsidP="00036903">
      <w:pPr>
        <w:pStyle w:val="BlockFiller"/>
      </w:pPr>
      <w:r>
        <w:rPr>
          <w:b/>
          <w:sz w:val="24"/>
        </w:rPr>
        <w:fldChar w:fldCharType="end"/>
      </w:r>
    </w:p>
    <w:p w:rsidR="0041424F" w:rsidRDefault="0041424F" w:rsidP="00036903">
      <w:pPr>
        <w:pStyle w:val="BlockFiller"/>
      </w:pPr>
    </w:p>
    <w:p w:rsidR="0041424F" w:rsidRDefault="0041424F" w:rsidP="00036903">
      <w:pPr>
        <w:pStyle w:val="Block"/>
      </w:pPr>
      <w:bookmarkStart w:id="3" w:name="_Toc269368680"/>
      <w:r>
        <w:br w:type="page"/>
      </w:r>
    </w:p>
    <w:p w:rsidR="00FF1092" w:rsidRDefault="00FF1092" w:rsidP="0082119C">
      <w:pPr>
        <w:pStyle w:val="berschriftOhneNummer"/>
      </w:pPr>
      <w:bookmarkStart w:id="4" w:name="_Toc371774672"/>
      <w:r>
        <w:lastRenderedPageBreak/>
        <w:t>Abbildungverzeichnis</w:t>
      </w:r>
      <w:bookmarkEnd w:id="4"/>
    </w:p>
    <w:p w:rsidR="00FF1092" w:rsidRPr="006B7054" w:rsidRDefault="00945962" w:rsidP="00036903">
      <w:pPr>
        <w:pStyle w:val="Block"/>
      </w:pPr>
      <w:r>
        <w:rPr>
          <w:noProof/>
        </w:rPr>
        <w:fldChar w:fldCharType="begin"/>
      </w:r>
      <w:r w:rsidR="006770B4">
        <w:instrText xml:space="preserve"> TOC \t "Beschriftung" \c </w:instrText>
      </w:r>
      <w:r>
        <w:rPr>
          <w:noProof/>
        </w:rPr>
        <w:fldChar w:fldCharType="separate"/>
      </w:r>
      <w:r w:rsidR="003F3F1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FF1092" w:rsidRDefault="00FF1092" w:rsidP="0082119C">
      <w:pPr>
        <w:pStyle w:val="berschriftOhneNummer"/>
      </w:pPr>
      <w:bookmarkStart w:id="5" w:name="_Toc371774673"/>
      <w:r w:rsidRPr="0082119C">
        <w:t>Tabellenverzeichnis</w:t>
      </w:r>
      <w:bookmarkEnd w:id="5"/>
    </w:p>
    <w:p w:rsidR="0025070A" w:rsidRPr="006B7054" w:rsidRDefault="00945962" w:rsidP="00036903">
      <w:pPr>
        <w:pStyle w:val="Block"/>
      </w:pPr>
      <w:r>
        <w:rPr>
          <w:noProof/>
        </w:rPr>
        <w:fldChar w:fldCharType="begin"/>
      </w:r>
      <w:r w:rsidR="0025070A">
        <w:instrText xml:space="preserve"> TOC \c "Tab." </w:instrText>
      </w:r>
      <w:r>
        <w:rPr>
          <w:noProof/>
        </w:rPr>
        <w:fldChar w:fldCharType="separate"/>
      </w:r>
      <w:r w:rsidR="003F3F1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FF1092" w:rsidRPr="0082119C" w:rsidRDefault="006B7054" w:rsidP="0082119C">
      <w:pPr>
        <w:pStyle w:val="berschriftOhneNummer"/>
      </w:pPr>
      <w:bookmarkStart w:id="6" w:name="_Toc371774674"/>
      <w:r>
        <w:t>Abkürzungsverzeic</w:t>
      </w:r>
      <w:r w:rsidR="0082119C">
        <w:t>h</w:t>
      </w:r>
      <w:r>
        <w:t>nis</w:t>
      </w:r>
      <w:bookmarkEnd w:id="6"/>
    </w:p>
    <w:p w:rsidR="0018695B" w:rsidRPr="00750FE8" w:rsidRDefault="0018695B" w:rsidP="0018695B">
      <w:pPr>
        <w:rPr>
          <w:lang w:val="en-US"/>
        </w:rPr>
      </w:pPr>
      <w:bookmarkStart w:id="7" w:name="_Ref268205252"/>
      <w:bookmarkStart w:id="8" w:name="_Ref268205257"/>
      <w:bookmarkStart w:id="9" w:name="_Ref268205281"/>
      <w:bookmarkStart w:id="10" w:name="_Ref268205306"/>
      <w:bookmarkStart w:id="11" w:name="_Toc269368665"/>
      <w:bookmarkEnd w:id="3"/>
    </w:p>
    <w:p w:rsidR="0018695B" w:rsidRPr="00750FE8" w:rsidRDefault="0018695B" w:rsidP="00036903">
      <w:pPr>
        <w:pStyle w:val="Block"/>
        <w:rPr>
          <w:lang w:val="en-US"/>
        </w:rPr>
        <w:sectPr w:rsidR="0018695B" w:rsidRPr="00750FE8" w:rsidSect="0018695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p w:rsidR="00DB083C" w:rsidRDefault="00DB083C" w:rsidP="00DB083C">
      <w:pPr>
        <w:pStyle w:val="berschrift1"/>
      </w:pPr>
      <w:bookmarkStart w:id="12" w:name="_Toc371774675"/>
      <w:bookmarkEnd w:id="7"/>
      <w:bookmarkEnd w:id="8"/>
      <w:bookmarkEnd w:id="9"/>
      <w:bookmarkEnd w:id="10"/>
      <w:bookmarkEnd w:id="11"/>
      <w:r>
        <w:lastRenderedPageBreak/>
        <w:t>Aufgabenstellung</w:t>
      </w:r>
      <w:bookmarkEnd w:id="12"/>
    </w:p>
    <w:p w:rsidR="00DB083C" w:rsidRPr="00DB083C" w:rsidRDefault="00DB083C" w:rsidP="00DB083C">
      <w:pPr>
        <w:pStyle w:val="Block"/>
      </w:pPr>
    </w:p>
    <w:p w:rsidR="00FF1092" w:rsidRDefault="00DB083C" w:rsidP="00DB083C">
      <w:pPr>
        <w:pStyle w:val="berschrift1"/>
      </w:pPr>
      <w:r>
        <w:br w:type="page"/>
      </w:r>
      <w:bookmarkStart w:id="13" w:name="_Toc371774676"/>
      <w:r>
        <w:lastRenderedPageBreak/>
        <w:t>Agile Prozesse</w:t>
      </w:r>
      <w:bookmarkEnd w:id="13"/>
    </w:p>
    <w:p w:rsidR="00DB083C" w:rsidRDefault="00DB083C" w:rsidP="00DB083C">
      <w:pPr>
        <w:pStyle w:val="berschrift2"/>
      </w:pPr>
      <w:bookmarkStart w:id="14" w:name="_Toc371774677"/>
      <w:r>
        <w:t>Allgemein</w:t>
      </w:r>
      <w:bookmarkEnd w:id="14"/>
    </w:p>
    <w:p w:rsidR="003F3F15" w:rsidRDefault="003F3F15">
      <w:pPr>
        <w:widowControl/>
        <w:jc w:val="left"/>
        <w:rPr>
          <w:b/>
          <w:bCs/>
          <w:sz w:val="28"/>
          <w:szCs w:val="26"/>
        </w:rPr>
      </w:pPr>
      <w:bookmarkStart w:id="15" w:name="_Toc371774678"/>
      <w:r>
        <w:br w:type="page"/>
      </w:r>
    </w:p>
    <w:p w:rsidR="00DB083C" w:rsidRDefault="00DB083C" w:rsidP="00DB083C">
      <w:pPr>
        <w:pStyle w:val="berschrift2"/>
      </w:pPr>
      <w:r>
        <w:lastRenderedPageBreak/>
        <w:t>Crystal</w:t>
      </w:r>
      <w:bookmarkEnd w:id="15"/>
      <w:r w:rsidR="002B5507">
        <w:t xml:space="preserve"> Clear</w:t>
      </w:r>
    </w:p>
    <w:p w:rsidR="002B5507" w:rsidRDefault="002B5507" w:rsidP="002B5507">
      <w:pPr>
        <w:pStyle w:val="berschrift3"/>
      </w:pPr>
      <w:r>
        <w:t>Die Crystal Familie</w:t>
      </w:r>
    </w:p>
    <w:p w:rsidR="00DF0C40" w:rsidRDefault="00DF0C40" w:rsidP="00DF0C40">
      <w:pPr>
        <w:pStyle w:val="Block"/>
      </w:pPr>
      <w:r>
        <w:t>Jedes Projekt ist unterschiedlich und benötigt andere Methoden, um erfolgreich abgeschlossen zu werden. Aus diesem Grund hat Alistair Cockburn, einer der Urheber des agilen Manifests</w:t>
      </w:r>
      <w:r w:rsidR="00CA710B">
        <w:t>,</w:t>
      </w:r>
      <w:r>
        <w:t xml:space="preserve"> eine Methodikfamilie entworfen namens Crystal.</w:t>
      </w:r>
      <w:r w:rsidR="00CA710B">
        <w:t xml:space="preserve"> Sie enthält viele verschiedene Methodiken für unterschiedliche Projektarten, doch alle diese Methodiken haben einen „gemeinsamen genetischen Code“</w:t>
      </w:r>
      <w:sdt>
        <w:sdtPr>
          <w:id w:val="-251510018"/>
          <w:citation/>
        </w:sdtPr>
        <w:sdtEndPr/>
        <w:sdtContent>
          <w:r w:rsidR="00CA710B">
            <w:fldChar w:fldCharType="begin"/>
          </w:r>
          <w:r w:rsidR="00CA710B">
            <w:instrText xml:space="preserve"> CITATION Coc05 \l 1031 </w:instrText>
          </w:r>
          <w:r w:rsidR="00CA710B">
            <w:fldChar w:fldCharType="separate"/>
          </w:r>
          <w:r w:rsidR="00CA710B">
            <w:rPr>
              <w:noProof/>
            </w:rPr>
            <w:t xml:space="preserve"> (Cockburn, 2005)</w:t>
          </w:r>
          <w:r w:rsidR="00CA710B">
            <w:fldChar w:fldCharType="end"/>
          </w:r>
        </w:sdtContent>
      </w:sdt>
      <w:r w:rsidR="00CA710B">
        <w:t xml:space="preserve">. Mit Hilfe des Codes </w:t>
      </w:r>
      <w:r w:rsidR="00B92658">
        <w:t>können Unternehmen ein neues Familienmitglied erzeugen, welches an die Bedürfnisse ihrer Projekte angepasst ist.</w:t>
      </w:r>
    </w:p>
    <w:p w:rsidR="008C5633" w:rsidRDefault="00657677" w:rsidP="00DF0C40">
      <w:pPr>
        <w:pStyle w:val="Block"/>
      </w:pPr>
      <w:r>
        <w:t xml:space="preserve">Die einzelnen Methodiken der Familie werden </w:t>
      </w:r>
      <w:r w:rsidR="00041AAE">
        <w:t>durch</w:t>
      </w:r>
      <w:r>
        <w:t xml:space="preserve"> Teamgröße und Kritikalität charakterisiert, welche mit Hilfe von Farbe und Härtegrad angegeben werden. </w:t>
      </w:r>
      <w:r w:rsidR="00041AAE">
        <w:t xml:space="preserve">Desto dunkler die Farbe ist, umso größer ist das Projektteam. So wird Crystal Clear zum Beispiel für Teams mit ein bis sechs Mitgliedern ausgeführt. </w:t>
      </w:r>
    </w:p>
    <w:p w:rsidR="00DD425D" w:rsidRDefault="00041AAE" w:rsidP="00DF0C40">
      <w:pPr>
        <w:pStyle w:val="Block"/>
      </w:pPr>
      <w:r>
        <w:t>Gemeinsam verfolgen die Crystal Methodiken alle dieselben Ziele: der positive Projektausgang soll sichergestellt werden, eine effiziente Entwicklung wird angestrebt und das Team soll</w:t>
      </w:r>
      <w:r w:rsidR="008C5633">
        <w:t xml:space="preserve"> sich mit den Konventionen wohl</w:t>
      </w:r>
      <w:r>
        <w:t xml:space="preserve">fühlen </w:t>
      </w:r>
      <w:sdt>
        <w:sdtPr>
          <w:id w:val="-544370270"/>
          <w:citation/>
        </w:sdtPr>
        <w:sdtContent>
          <w:r>
            <w:fldChar w:fldCharType="begin"/>
          </w:r>
          <w:r>
            <w:instrText xml:space="preserve"> CITATION Coc05 \l 1031 </w:instrText>
          </w:r>
          <w:r>
            <w:fldChar w:fldCharType="separate"/>
          </w:r>
          <w:r>
            <w:rPr>
              <w:noProof/>
            </w:rPr>
            <w:t>(Cockburn, 2005)</w:t>
          </w:r>
          <w:r>
            <w:fldChar w:fldCharType="end"/>
          </w:r>
        </w:sdtContent>
      </w:sdt>
      <w:r>
        <w:t xml:space="preserve">. </w:t>
      </w:r>
      <w:r w:rsidR="008C5633">
        <w:t xml:space="preserve">Darüber hinaus legte Alistair Cockburn für die Crystal Familie fest, dass der Detailierungsgrad der Dokumentation von den Projektgegebenheiten abhängt und nicht für jedes Projekt gleich sein muss. </w:t>
      </w:r>
      <w:r w:rsidR="00DD425D">
        <w:t>Als Ausgleich</w:t>
      </w:r>
      <w:r w:rsidR="008C5633">
        <w:t xml:space="preserve"> legt Crystal </w:t>
      </w:r>
      <w:r w:rsidR="00DD425D">
        <w:t xml:space="preserve">aber </w:t>
      </w:r>
      <w:r w:rsidR="008C5633">
        <w:t>sehr viel Wert auf kurze und ergiebige Kommunikationspfade und regelmäßige Abstimmungen der Arbeitsgewohnheiten</w:t>
      </w:r>
      <w:r w:rsidR="00DD425D">
        <w:t>, um die Zusammenarbeit flexibel verbessern zu können.</w:t>
      </w:r>
    </w:p>
    <w:p w:rsidR="00041AAE" w:rsidRPr="00DF0C40" w:rsidRDefault="00DD425D" w:rsidP="00DF0C40">
      <w:pPr>
        <w:pStyle w:val="Block"/>
      </w:pPr>
      <w:r>
        <w:t>Gute und effiziente Kommunikation ist eines der wichtigsten Prinzipien, aus diesem Grund gibt es speziell für kleine Teams ein auf osmotische (enge) Kommunikation spezialisiertes Famili</w:t>
      </w:r>
      <w:r w:rsidR="009B60F7">
        <w:t>enmitglied namens Crystal Clear</w:t>
      </w:r>
      <w:r>
        <w:t xml:space="preserve">. Alistair Cockburn stellt bei der Definition der Methodik </w:t>
      </w:r>
      <w:r w:rsidR="00AD2833">
        <w:t>klar, dass Crystal Clear „nicht vollständig festgeschrieben“ ist, da sich auch alle Projekte unterscheiden</w:t>
      </w:r>
      <w:sdt>
        <w:sdtPr>
          <w:id w:val="-1446689728"/>
          <w:citation/>
        </w:sdtPr>
        <w:sdtContent>
          <w:r w:rsidR="00AD2833">
            <w:fldChar w:fldCharType="begin"/>
          </w:r>
          <w:r w:rsidR="00AD2833">
            <w:instrText xml:space="preserve"> CITATION Coc05 \l 1031 </w:instrText>
          </w:r>
          <w:r w:rsidR="00AD2833">
            <w:fldChar w:fldCharType="separate"/>
          </w:r>
          <w:r w:rsidR="00AD2833">
            <w:rPr>
              <w:noProof/>
            </w:rPr>
            <w:t xml:space="preserve"> (Cockburn, 2005)</w:t>
          </w:r>
          <w:r w:rsidR="00AD2833">
            <w:fldChar w:fldCharType="end"/>
          </w:r>
        </w:sdtContent>
      </w:sdt>
      <w:r w:rsidR="00AD2833">
        <w:t xml:space="preserve">. Die Methodik soll während eines Projektes Schritt für Schritt an das Projekt und das Team angepasst werden. Deshalb möchte er das Team nicht durch festgeschriebene Techniken und </w:t>
      </w:r>
      <w:r w:rsidR="009B60F7">
        <w:t>Methoden</w:t>
      </w:r>
      <w:r w:rsidR="00AD2833">
        <w:t xml:space="preserve"> einengen, sondern versucht eher Empfehlungen zu geben.</w:t>
      </w:r>
      <w:r w:rsidR="009B60F7">
        <w:t xml:space="preserve"> Alistair Cockburn schreibt, dass Crystal Clear ein „einfacher und toleranter Regelsatz sein soll, der das Projekt in sicheres Fahrwasser bringt“</w:t>
      </w:r>
      <w:sdt>
        <w:sdtPr>
          <w:id w:val="65930947"/>
          <w:citation/>
        </w:sdtPr>
        <w:sdtContent>
          <w:r w:rsidR="009B60F7">
            <w:fldChar w:fldCharType="begin"/>
          </w:r>
          <w:r w:rsidR="009B60F7">
            <w:instrText xml:space="preserve"> CITATION Coc05 \l 1031 </w:instrText>
          </w:r>
          <w:r w:rsidR="009B60F7">
            <w:fldChar w:fldCharType="separate"/>
          </w:r>
          <w:r w:rsidR="009B60F7">
            <w:rPr>
              <w:noProof/>
            </w:rPr>
            <w:t xml:space="preserve"> (Cockburn, 2005)</w:t>
          </w:r>
          <w:r w:rsidR="009B60F7">
            <w:fldChar w:fldCharType="end"/>
          </w:r>
        </w:sdtContent>
      </w:sdt>
      <w:r w:rsidR="009B60F7">
        <w:t>.</w:t>
      </w:r>
    </w:p>
    <w:p w:rsidR="002B5507" w:rsidRDefault="002B5507" w:rsidP="002B5507">
      <w:pPr>
        <w:pStyle w:val="berschrift3"/>
      </w:pPr>
      <w:r>
        <w:t>Eigenschaften</w:t>
      </w:r>
    </w:p>
    <w:p w:rsidR="009B60F7" w:rsidRPr="009B60F7" w:rsidRDefault="009B60F7" w:rsidP="009B60F7">
      <w:pPr>
        <w:pStyle w:val="Block"/>
      </w:pPr>
      <w:bookmarkStart w:id="16" w:name="_GoBack"/>
      <w:bookmarkEnd w:id="16"/>
    </w:p>
    <w:p w:rsidR="002B5507" w:rsidRDefault="002B5507" w:rsidP="002B5507">
      <w:pPr>
        <w:pStyle w:val="berschrift3"/>
      </w:pPr>
      <w:r>
        <w:lastRenderedPageBreak/>
        <w:t>Strategien und Techniken</w:t>
      </w:r>
    </w:p>
    <w:p w:rsidR="002B5507" w:rsidRDefault="002B5507" w:rsidP="002B5507">
      <w:pPr>
        <w:pStyle w:val="berschrift3"/>
      </w:pPr>
      <w:r>
        <w:t>Prozesse</w:t>
      </w:r>
    </w:p>
    <w:p w:rsidR="002B5507" w:rsidRPr="002B5507" w:rsidRDefault="002B5507" w:rsidP="002B5507">
      <w:pPr>
        <w:pStyle w:val="berschrift3"/>
      </w:pPr>
      <w:r>
        <w:t>Rollen und Arbeitsergebnisse</w:t>
      </w:r>
    </w:p>
    <w:p w:rsidR="003F3F15" w:rsidRDefault="003F3F15">
      <w:pPr>
        <w:widowControl/>
        <w:jc w:val="left"/>
        <w:rPr>
          <w:b/>
          <w:bCs/>
          <w:sz w:val="28"/>
          <w:szCs w:val="26"/>
        </w:rPr>
      </w:pPr>
      <w:bookmarkStart w:id="17" w:name="_Toc371774679"/>
      <w:r>
        <w:br w:type="page"/>
      </w:r>
    </w:p>
    <w:p w:rsidR="00DB083C" w:rsidRDefault="00DB083C" w:rsidP="00DB083C">
      <w:pPr>
        <w:pStyle w:val="berschrift2"/>
      </w:pPr>
      <w:r>
        <w:lastRenderedPageBreak/>
        <w:t>Scrum</w:t>
      </w:r>
      <w:bookmarkEnd w:id="17"/>
    </w:p>
    <w:p w:rsidR="00DB083C" w:rsidRDefault="00DB083C" w:rsidP="00DB083C">
      <w:pPr>
        <w:pStyle w:val="berschrift2"/>
      </w:pPr>
      <w:bookmarkStart w:id="18" w:name="_Toc371774680"/>
      <w:r>
        <w:t>Kanban</w:t>
      </w:r>
      <w:bookmarkEnd w:id="18"/>
    </w:p>
    <w:p w:rsidR="00DB083C" w:rsidRDefault="00DB083C" w:rsidP="00DB083C">
      <w:pPr>
        <w:pStyle w:val="berschrift1"/>
      </w:pPr>
      <w:r>
        <w:br w:type="page"/>
      </w:r>
      <w:bookmarkStart w:id="19" w:name="_Toc371774681"/>
      <w:r>
        <w:lastRenderedPageBreak/>
        <w:t>Vorbereitung</w:t>
      </w:r>
      <w:bookmarkEnd w:id="19"/>
    </w:p>
    <w:p w:rsidR="00DB083C" w:rsidRDefault="00DB083C" w:rsidP="00DB083C">
      <w:pPr>
        <w:pStyle w:val="berschrift2"/>
      </w:pPr>
      <w:bookmarkStart w:id="20" w:name="_Toc371774682"/>
      <w:r>
        <w:t>Festlegen der Vergleichskriterien</w:t>
      </w:r>
      <w:bookmarkEnd w:id="20"/>
    </w:p>
    <w:p w:rsidR="00DB083C" w:rsidRPr="00DB083C" w:rsidRDefault="00DB083C" w:rsidP="00DB083C">
      <w:pPr>
        <w:pStyle w:val="berschrift2"/>
      </w:pPr>
      <w:bookmarkStart w:id="21" w:name="_Toc371774683"/>
      <w:r>
        <w:t>Wahl des Projektes</w:t>
      </w:r>
      <w:bookmarkEnd w:id="21"/>
    </w:p>
    <w:p w:rsidR="00DB083C" w:rsidRDefault="00DB083C" w:rsidP="00DB083C">
      <w:pPr>
        <w:pStyle w:val="berschrift1"/>
      </w:pPr>
      <w:r>
        <w:br w:type="page"/>
      </w:r>
      <w:bookmarkStart w:id="22" w:name="_Toc371774684"/>
      <w:r>
        <w:lastRenderedPageBreak/>
        <w:t>Durchführung</w:t>
      </w:r>
      <w:r w:rsidR="00CC6C37">
        <w:t xml:space="preserve"> des Projektes</w:t>
      </w:r>
      <w:bookmarkEnd w:id="22"/>
    </w:p>
    <w:p w:rsidR="00DB083C" w:rsidRDefault="00DB083C" w:rsidP="00DB083C">
      <w:pPr>
        <w:pStyle w:val="berschrift2"/>
      </w:pPr>
      <w:bookmarkStart w:id="23" w:name="_Toc371774685"/>
      <w:r>
        <w:t>Tools</w:t>
      </w:r>
      <w:bookmarkEnd w:id="23"/>
    </w:p>
    <w:p w:rsidR="00DB083C" w:rsidRDefault="00DB083C" w:rsidP="00DB083C">
      <w:pPr>
        <w:pStyle w:val="berschrift2"/>
      </w:pPr>
      <w:bookmarkStart w:id="24" w:name="_Toc371774686"/>
      <w:r>
        <w:t>Crystal</w:t>
      </w:r>
      <w:bookmarkEnd w:id="24"/>
    </w:p>
    <w:p w:rsidR="00DB083C" w:rsidRDefault="00DB083C" w:rsidP="00DB083C">
      <w:pPr>
        <w:pStyle w:val="berschrift2"/>
      </w:pPr>
      <w:bookmarkStart w:id="25" w:name="_Toc371774687"/>
      <w:r>
        <w:t>Scrum</w:t>
      </w:r>
      <w:bookmarkEnd w:id="25"/>
    </w:p>
    <w:p w:rsidR="00DB083C" w:rsidRPr="00DB083C" w:rsidRDefault="00DB083C" w:rsidP="00DB083C">
      <w:pPr>
        <w:pStyle w:val="berschrift2"/>
      </w:pPr>
      <w:bookmarkStart w:id="26" w:name="_Toc371774688"/>
      <w:r>
        <w:t>Kanban</w:t>
      </w:r>
      <w:bookmarkEnd w:id="26"/>
    </w:p>
    <w:p w:rsidR="002B5507" w:rsidRDefault="002B5507">
      <w:pPr>
        <w:widowControl/>
        <w:jc w:val="left"/>
        <w:rPr>
          <w:b/>
          <w:bCs/>
          <w:sz w:val="28"/>
          <w:szCs w:val="28"/>
        </w:rPr>
      </w:pPr>
      <w:bookmarkStart w:id="27" w:name="_Toc371774689"/>
      <w:r>
        <w:br w:type="page"/>
      </w:r>
    </w:p>
    <w:p w:rsidR="002B5507" w:rsidRDefault="002B5507" w:rsidP="002B5507">
      <w:pPr>
        <w:pStyle w:val="berschrift1"/>
      </w:pPr>
      <w:r>
        <w:lastRenderedPageBreak/>
        <w:t>Ergebnisse</w:t>
      </w:r>
    </w:p>
    <w:p w:rsidR="002B5507" w:rsidRPr="002B5507" w:rsidRDefault="002B5507" w:rsidP="002B5507">
      <w:pPr>
        <w:pStyle w:val="berschrift2"/>
      </w:pPr>
      <w:r>
        <w:t>Gegenüberstellung der Methoden</w:t>
      </w:r>
      <w:bookmarkEnd w:id="27"/>
    </w:p>
    <w:p w:rsidR="00DB083C" w:rsidRPr="00DB083C" w:rsidRDefault="00CC6C37" w:rsidP="00DB083C">
      <w:pPr>
        <w:pStyle w:val="berschrift1"/>
      </w:pPr>
      <w:r>
        <w:br w:type="page"/>
      </w:r>
      <w:bookmarkStart w:id="28" w:name="_Toc371774690"/>
      <w:r w:rsidR="00DB083C">
        <w:lastRenderedPageBreak/>
        <w:t>Fazit</w:t>
      </w:r>
      <w:bookmarkEnd w:id="28"/>
    </w:p>
    <w:p w:rsidR="00DB083C" w:rsidRPr="00DB083C" w:rsidRDefault="00DB083C" w:rsidP="00DB083C">
      <w:pPr>
        <w:pStyle w:val="Block"/>
      </w:pPr>
    </w:p>
    <w:sectPr w:rsidR="00DB083C" w:rsidRPr="00DB083C" w:rsidSect="0018695B">
      <w:headerReference w:type="default" r:id="rId13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98D" w:rsidRDefault="0085798D" w:rsidP="00036903">
      <w:r>
        <w:separator/>
      </w:r>
    </w:p>
  </w:endnote>
  <w:endnote w:type="continuationSeparator" w:id="0">
    <w:p w:rsidR="0085798D" w:rsidRDefault="0085798D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141" w:rsidRPr="00DC5141" w:rsidRDefault="00B75F6E" w:rsidP="00036903">
    <w:pPr>
      <w:pStyle w:val="Fuzeile"/>
    </w:pPr>
    <w:fldSimple w:instr=" AUTHOR   \* MERGEFORMAT ">
      <w:r w:rsidR="00750FE8">
        <w:rPr>
          <w:noProof/>
        </w:rPr>
        <w:t>Prof. Dr. Johannes Freudenmann</w:t>
      </w:r>
    </w:fldSimple>
    <w:r w:rsidR="00DC5141">
      <w:t>/</w:t>
    </w:r>
    <w:fldSimple w:instr=" FILENAME   \* MERGEFORMAT ">
      <w:r w:rsidR="00750FE8">
        <w:rPr>
          <w:noProof/>
        </w:rPr>
        <w:t>Dokument1</w:t>
      </w:r>
    </w:fldSimple>
    <w:r w:rsidR="00DC5141">
      <w:t>/</w:t>
    </w:r>
    <w:r w:rsidR="00945962">
      <w:fldChar w:fldCharType="begin"/>
    </w:r>
    <w:r w:rsidR="00DC5141">
      <w:instrText xml:space="preserve"> SAVEDATE  \@ "dd.MM.yyyy"  \* MERGEFORMAT </w:instrText>
    </w:r>
    <w:r w:rsidR="00945962">
      <w:fldChar w:fldCharType="separate"/>
    </w:r>
    <w:r w:rsidR="00041AAE">
      <w:rPr>
        <w:noProof/>
      </w:rPr>
      <w:t>17.11.2013</w:t>
    </w:r>
    <w:r w:rsidR="00945962">
      <w:fldChar w:fldCharType="end"/>
    </w:r>
    <w:r w:rsidR="002559E9">
      <w:t>/</w:t>
    </w:r>
    <w:fldSimple w:instr=" REVNUM   \* MERGEFORMAT ">
      <w:r w:rsidR="00750FE8">
        <w:rPr>
          <w:noProof/>
        </w:rPr>
        <w:t>1</w:t>
      </w:r>
    </w:fldSimple>
    <w:r w:rsidR="00DC5141">
      <w:tab/>
    </w:r>
    <w:r w:rsidR="00DC5141">
      <w:tab/>
      <w:t xml:space="preserve">Seite </w:t>
    </w:r>
    <w:r w:rsidR="0005522A">
      <w:fldChar w:fldCharType="begin"/>
    </w:r>
    <w:r w:rsidR="0005522A">
      <w:instrText xml:space="preserve"> PAGE  \* ROMAN  \* MERGEFORMAT </w:instrText>
    </w:r>
    <w:r w:rsidR="0005522A">
      <w:fldChar w:fldCharType="separate"/>
    </w:r>
    <w:r w:rsidR="009B60F7">
      <w:rPr>
        <w:noProof/>
      </w:rPr>
      <w:t>VIII</w:t>
    </w:r>
    <w:r w:rsidR="0005522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2B2" w:rsidRDefault="00CD12B2" w:rsidP="00CD12B2">
    <w:pPr>
      <w:pStyle w:val="Fuzeile"/>
      <w:tabs>
        <w:tab w:val="left" w:pos="5568"/>
      </w:tabs>
    </w:pPr>
    <w:r>
      <w:t>© H.-J. Haubner Informationstechnik DHBW Karlsruhe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98D" w:rsidRDefault="0085798D" w:rsidP="00036903">
      <w:r>
        <w:separator/>
      </w:r>
    </w:p>
  </w:footnote>
  <w:footnote w:type="continuationSeparator" w:id="0">
    <w:p w:rsidR="0085798D" w:rsidRDefault="0085798D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Pr="00AD1CA1" w:rsidRDefault="0005522A" w:rsidP="0018695B">
    <w:pPr>
      <w:pStyle w:val="Kopfzeile"/>
    </w:pPr>
    <w:fldSimple w:instr=" DOCPROPERTY  Title  \* MERGEFORMAT ">
      <w:r w:rsidR="00E17F4B">
        <w:t>Vergleich der drei agilen Softwareentwicklungsprozesse Crystal, Scrum und Kanban</w:t>
      </w:r>
    </w:fldSimple>
    <w:r w:rsidR="0018695B" w:rsidRPr="00AD1CA1">
      <w:tab/>
    </w:r>
    <w:r w:rsidR="0018695B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Default="00CC6C37" w:rsidP="0018695B">
    <w:r>
      <w:rPr>
        <w:noProof/>
      </w:rPr>
      <w:drawing>
        <wp:inline distT="0" distB="0" distL="0" distR="0" wp14:anchorId="68EDADE0" wp14:editId="01344651">
          <wp:extent cx="1762125" cy="847725"/>
          <wp:effectExtent l="0" t="0" r="9525" b="9525"/>
          <wp:docPr id="1" name="Bild 1" descr="Beschreibung: 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3" w:rsidRPr="00AD1CA1" w:rsidRDefault="00830EC3" w:rsidP="0018695B">
    <w:pPr>
      <w:pStyle w:val="Kopfzeile"/>
    </w:pPr>
    <w:r w:rsidRPr="00AD1CA1">
      <w:tab/>
    </w:r>
    <w:r>
      <w:tab/>
    </w:r>
    <w:r w:rsidR="00E17F4B">
      <w:t xml:space="preserve"> </w:t>
    </w:r>
    <w:fldSimple w:instr=" STYLEREF  &quot;Überschrift 1&quot; \n  \* MERGEFORMAT ">
      <w:r w:rsidR="009B60F7">
        <w:rPr>
          <w:noProof/>
        </w:rPr>
        <w:t>2</w:t>
      </w:r>
    </w:fldSimple>
    <w:r w:rsidR="00E17F4B">
      <w:t xml:space="preserve"> </w:t>
    </w:r>
    <w:fldSimple w:instr=" STYLEREF  &quot;Überschrift 1&quot;  \* MERGEFORMAT ">
      <w:r w:rsidR="009B60F7">
        <w:rPr>
          <w:noProof/>
        </w:rPr>
        <w:t>Agile Prozesse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6269A"/>
    <w:multiLevelType w:val="multilevel"/>
    <w:tmpl w:val="77CC500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4"/>
  </w:num>
  <w:num w:numId="5">
    <w:abstractNumId w:val="14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5"/>
  </w:num>
  <w:num w:numId="3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E8"/>
    <w:rsid w:val="00036903"/>
    <w:rsid w:val="00041AAE"/>
    <w:rsid w:val="0005522A"/>
    <w:rsid w:val="00090AD1"/>
    <w:rsid w:val="000A12B0"/>
    <w:rsid w:val="000C3B59"/>
    <w:rsid w:val="000D7E8E"/>
    <w:rsid w:val="000D7F5F"/>
    <w:rsid w:val="00124810"/>
    <w:rsid w:val="001522E5"/>
    <w:rsid w:val="001678EA"/>
    <w:rsid w:val="0018695B"/>
    <w:rsid w:val="00190CB3"/>
    <w:rsid w:val="001B66FA"/>
    <w:rsid w:val="001C1398"/>
    <w:rsid w:val="001E2E93"/>
    <w:rsid w:val="001F3BC1"/>
    <w:rsid w:val="001F64EE"/>
    <w:rsid w:val="00205D38"/>
    <w:rsid w:val="00207215"/>
    <w:rsid w:val="00207FFE"/>
    <w:rsid w:val="00240DEF"/>
    <w:rsid w:val="0025070A"/>
    <w:rsid w:val="002559E9"/>
    <w:rsid w:val="00263D8A"/>
    <w:rsid w:val="00265D1E"/>
    <w:rsid w:val="00281789"/>
    <w:rsid w:val="00287D4B"/>
    <w:rsid w:val="002A3086"/>
    <w:rsid w:val="002B5507"/>
    <w:rsid w:val="002D76A9"/>
    <w:rsid w:val="0034044F"/>
    <w:rsid w:val="003664C8"/>
    <w:rsid w:val="003A1C7E"/>
    <w:rsid w:val="003F3F15"/>
    <w:rsid w:val="0041424F"/>
    <w:rsid w:val="00433E9B"/>
    <w:rsid w:val="00452F63"/>
    <w:rsid w:val="0046081C"/>
    <w:rsid w:val="004A32F3"/>
    <w:rsid w:val="004F3C5B"/>
    <w:rsid w:val="00523772"/>
    <w:rsid w:val="00537C79"/>
    <w:rsid w:val="005742F3"/>
    <w:rsid w:val="0058236E"/>
    <w:rsid w:val="005A5532"/>
    <w:rsid w:val="005B75A0"/>
    <w:rsid w:val="005E25F6"/>
    <w:rsid w:val="006318E6"/>
    <w:rsid w:val="00633A82"/>
    <w:rsid w:val="00642A81"/>
    <w:rsid w:val="00657677"/>
    <w:rsid w:val="006770B4"/>
    <w:rsid w:val="006B3652"/>
    <w:rsid w:val="006B7054"/>
    <w:rsid w:val="006C00E4"/>
    <w:rsid w:val="007303E3"/>
    <w:rsid w:val="00740CB9"/>
    <w:rsid w:val="00750FE8"/>
    <w:rsid w:val="007629E3"/>
    <w:rsid w:val="007C022C"/>
    <w:rsid w:val="007E74CD"/>
    <w:rsid w:val="007F27A8"/>
    <w:rsid w:val="0082119C"/>
    <w:rsid w:val="00830EC3"/>
    <w:rsid w:val="00844427"/>
    <w:rsid w:val="0085798D"/>
    <w:rsid w:val="008B14C4"/>
    <w:rsid w:val="008C5633"/>
    <w:rsid w:val="008F7BC9"/>
    <w:rsid w:val="008F7D7B"/>
    <w:rsid w:val="009208AC"/>
    <w:rsid w:val="00932134"/>
    <w:rsid w:val="00934DED"/>
    <w:rsid w:val="00945962"/>
    <w:rsid w:val="0094609B"/>
    <w:rsid w:val="00967F5E"/>
    <w:rsid w:val="00975D3C"/>
    <w:rsid w:val="009B60F7"/>
    <w:rsid w:val="009C02CF"/>
    <w:rsid w:val="009C4F77"/>
    <w:rsid w:val="009E65F9"/>
    <w:rsid w:val="00A070DB"/>
    <w:rsid w:val="00A128A0"/>
    <w:rsid w:val="00A24880"/>
    <w:rsid w:val="00A31ECF"/>
    <w:rsid w:val="00A562AD"/>
    <w:rsid w:val="00A64272"/>
    <w:rsid w:val="00A850B6"/>
    <w:rsid w:val="00AB1982"/>
    <w:rsid w:val="00AB1C3F"/>
    <w:rsid w:val="00AC05BE"/>
    <w:rsid w:val="00AD1CA1"/>
    <w:rsid w:val="00AD2833"/>
    <w:rsid w:val="00B15202"/>
    <w:rsid w:val="00B72743"/>
    <w:rsid w:val="00B75F6E"/>
    <w:rsid w:val="00B92658"/>
    <w:rsid w:val="00BD482D"/>
    <w:rsid w:val="00C03246"/>
    <w:rsid w:val="00C169FD"/>
    <w:rsid w:val="00C20BF7"/>
    <w:rsid w:val="00C3436A"/>
    <w:rsid w:val="00C76CE0"/>
    <w:rsid w:val="00C8006E"/>
    <w:rsid w:val="00C8082F"/>
    <w:rsid w:val="00CA710B"/>
    <w:rsid w:val="00CC6C37"/>
    <w:rsid w:val="00CD059A"/>
    <w:rsid w:val="00CD12B2"/>
    <w:rsid w:val="00D033F6"/>
    <w:rsid w:val="00D20FBA"/>
    <w:rsid w:val="00D55E5A"/>
    <w:rsid w:val="00DA47D3"/>
    <w:rsid w:val="00DB083C"/>
    <w:rsid w:val="00DC5141"/>
    <w:rsid w:val="00DD425D"/>
    <w:rsid w:val="00DF0C40"/>
    <w:rsid w:val="00DF6F56"/>
    <w:rsid w:val="00E04F7E"/>
    <w:rsid w:val="00E06BB3"/>
    <w:rsid w:val="00E17F4B"/>
    <w:rsid w:val="00E3281C"/>
    <w:rsid w:val="00E56430"/>
    <w:rsid w:val="00EA07E0"/>
    <w:rsid w:val="00EA20DF"/>
    <w:rsid w:val="00EB51E8"/>
    <w:rsid w:val="00F430E8"/>
    <w:rsid w:val="00F46194"/>
    <w:rsid w:val="00F468AC"/>
    <w:rsid w:val="00F71B12"/>
    <w:rsid w:val="00F825B1"/>
    <w:rsid w:val="00F8436F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Coc05</b:Tag>
    <b:SourceType>Book</b:SourceType>
    <b:Guid>{6C8065DB-FA23-48E1-88D6-5EB0A737E0DC}</b:Guid>
    <b:Title>Crystal Clear</b:Title>
    <b:Year>2005</b:Year>
    <b:City>Bonn</b:City>
    <b:Publisher>mitp-Verlag</b:Publisher>
    <b:StandardNumber>3-8266-1456-9</b:StandardNumber>
    <b:Author>
      <b:Author>
        <b:NameList>
          <b:Person>
            <b:Last>Cockburn</b:Last>
            <b:First>Alistair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B544E2F-2715-452B-95AD-05CC0BB59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</Template>
  <TotalTime>0</TotalTime>
  <Pages>14</Pages>
  <Words>682</Words>
  <Characters>4301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Vergleich der drei agilen Softwareentwicklungsprozesse Crystal, Scrum und Kanban</vt:lpstr>
    </vt:vector>
  </TitlesOfParts>
  <Company>.</Company>
  <LinksUpToDate>false</LinksUpToDate>
  <CharactersWithSpaces>4974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Vergleich der drei agilen Softwareentwicklungsprozesse Crystal, Scrum und Kanban</dc:title>
  <dc:creator>Prof. Dr. Johannes Freudenmann</dc:creator>
  <cp:lastModifiedBy>Janina Schilling</cp:lastModifiedBy>
  <cp:revision>8</cp:revision>
  <dcterms:created xsi:type="dcterms:W3CDTF">2013-10-28T19:50:00Z</dcterms:created>
  <dcterms:modified xsi:type="dcterms:W3CDTF">2013-11-22T14:20:00Z</dcterms:modified>
</cp:coreProperties>
</file>