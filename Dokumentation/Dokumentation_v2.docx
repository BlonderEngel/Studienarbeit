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E2420D" w:rsidP="00036903">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STUDIENARBEIT</w:t>
            </w:r>
          </w:p>
          <w:p w:rsidR="00C8082F" w:rsidRDefault="00C8082F" w:rsidP="00036903">
            <w:pPr>
              <w:pStyle w:val="DeckBlattThema"/>
            </w:pPr>
          </w:p>
          <w:p w:rsidR="00C8082F" w:rsidRDefault="00C8082F" w:rsidP="00036903">
            <w:pPr>
              <w:pStyle w:val="Block"/>
            </w:pPr>
          </w:p>
          <w:p w:rsidR="00C8082F" w:rsidRPr="002B5507" w:rsidRDefault="00C8082F" w:rsidP="00036903">
            <w:pPr>
              <w:pStyle w:val="DeckblattZentriert"/>
            </w:pPr>
            <w:r w:rsidRPr="002B5507">
              <w:t>für die Prüfung zum</w:t>
            </w:r>
          </w:p>
          <w:p w:rsidR="00C8082F" w:rsidRPr="002B5507" w:rsidRDefault="00C8082F" w:rsidP="00036903">
            <w:pPr>
              <w:pStyle w:val="DeckblattZentriert"/>
            </w:pPr>
          </w:p>
          <w:p w:rsidR="00C8082F" w:rsidRPr="002B5507" w:rsidRDefault="00C8082F" w:rsidP="00036903">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036903">
            <w:pPr>
              <w:pStyle w:val="DeckblattZentriert"/>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036903">
            <w:pPr>
              <w:pStyle w:val="DeckblattZentriert"/>
            </w:pPr>
          </w:p>
          <w:p w:rsidR="005742F3" w:rsidRDefault="00C8082F" w:rsidP="00036903">
            <w:pPr>
              <w:pStyle w:val="DeckblattZentriert"/>
            </w:pPr>
            <w:r>
              <w:t xml:space="preserve">an der </w:t>
            </w:r>
          </w:p>
          <w:p w:rsidR="00AD1CA1" w:rsidRDefault="00AD1CA1" w:rsidP="00036903">
            <w:pPr>
              <w:pStyle w:val="DeckblattZentriert"/>
            </w:pPr>
          </w:p>
          <w:p w:rsidR="00C8082F" w:rsidRDefault="005742F3" w:rsidP="00036903">
            <w:pPr>
              <w:pStyle w:val="DeckblattZentriert"/>
            </w:pPr>
            <w:r>
              <w:t>Dualen Hochschule Baden-Württemberg Karlsruhe</w:t>
            </w:r>
          </w:p>
          <w:p w:rsidR="00C8082F" w:rsidRDefault="00C8082F" w:rsidP="00036903">
            <w:pPr>
              <w:pStyle w:val="Block"/>
            </w:pPr>
          </w:p>
          <w:p w:rsidR="00C8082F" w:rsidRDefault="00C8082F" w:rsidP="00036903">
            <w:pPr>
              <w:pStyle w:val="DeckblattZentriert"/>
            </w:pPr>
            <w:r>
              <w:t>von</w:t>
            </w:r>
          </w:p>
          <w:p w:rsidR="00C8082F" w:rsidRDefault="00C8082F" w:rsidP="00036903">
            <w:pPr>
              <w:pStyle w:val="DeckblattZentriert"/>
            </w:pPr>
          </w:p>
          <w:p w:rsidR="00C8082F" w:rsidRPr="006B7054" w:rsidRDefault="00C8082F" w:rsidP="00036903">
            <w:pPr>
              <w:pStyle w:val="DeckblattZentriert"/>
            </w:pPr>
            <w:r w:rsidRPr="006B7054">
              <w:t>Vorname Nachname</w:t>
            </w:r>
          </w:p>
          <w:p w:rsidR="00C8082F" w:rsidRPr="006B7054" w:rsidRDefault="00C8082F" w:rsidP="00036903"/>
          <w:p w:rsidR="00C8082F" w:rsidRDefault="00C8082F" w:rsidP="00036903"/>
          <w:p w:rsidR="00C8082F" w:rsidRPr="006B7054" w:rsidRDefault="00C8082F" w:rsidP="00036903">
            <w:pPr>
              <w:pStyle w:val="DeckblattZentriert"/>
            </w:pPr>
            <w:r w:rsidRPr="006B7054">
              <w:t>Abgabedatum</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C8082F" w:rsidRPr="006B7054" w:rsidRDefault="00C8082F" w:rsidP="00036903">
            <w:pPr>
              <w:pStyle w:val="Block"/>
            </w:pPr>
            <w:r w:rsidRPr="006B7054">
              <w:t>Matrikelnummer</w:t>
            </w:r>
            <w:r w:rsidRPr="006B7054">
              <w:tab/>
            </w:r>
            <w:proofErr w:type="spellStart"/>
            <w:r w:rsidRPr="006B7054">
              <w:t>Matrikelnummer</w:t>
            </w:r>
            <w:proofErr w:type="spellEnd"/>
          </w:p>
          <w:p w:rsidR="00C8082F" w:rsidRPr="006B7054" w:rsidRDefault="00C8082F" w:rsidP="00036903">
            <w:pPr>
              <w:pStyle w:val="Block"/>
            </w:pPr>
            <w:r w:rsidRPr="006B7054">
              <w:t>Kurs</w:t>
            </w:r>
            <w:r w:rsidRPr="006B7054">
              <w:tab/>
              <w:t>Kursbezeichnung</w:t>
            </w:r>
          </w:p>
          <w:p w:rsidR="00C8082F" w:rsidRPr="006B7054" w:rsidRDefault="00C8082F" w:rsidP="00036903">
            <w:pPr>
              <w:pStyle w:val="Block"/>
            </w:pPr>
            <w:r w:rsidRPr="006B7054">
              <w:t>Ausbildungsfirma</w:t>
            </w:r>
            <w:r w:rsidRPr="006B7054">
              <w:tab/>
              <w:t>Firmenname</w:t>
            </w:r>
            <w:r w:rsidR="00036903">
              <w:t xml:space="preserve">, </w:t>
            </w:r>
            <w:r w:rsidRPr="006B7054">
              <w:tab/>
              <w:t>Stadt</w:t>
            </w:r>
          </w:p>
          <w:p w:rsidR="00C8082F" w:rsidRPr="006B7054" w:rsidRDefault="00C8082F" w:rsidP="00036903">
            <w:pPr>
              <w:pStyle w:val="Block"/>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036903">
            <w:pPr>
              <w:pStyle w:val="Block"/>
            </w:pPr>
            <w:r w:rsidRPr="006B7054">
              <w:t>[Gutachter der Studienakademie</w:t>
            </w:r>
            <w:r w:rsidRPr="006B7054">
              <w:tab/>
              <w:t>Titel Vorname Nachname]</w:t>
            </w:r>
          </w:p>
        </w:tc>
      </w:tr>
    </w:tbl>
    <w:p w:rsidR="006B3652" w:rsidRDefault="006B3652" w:rsidP="00036903"/>
    <w:p w:rsidR="0094609B" w:rsidRDefault="0094609B" w:rsidP="00036903"/>
    <w:p w:rsidR="000C3B59" w:rsidRDefault="000C3B59" w:rsidP="000C3B59"/>
    <w:p w:rsidR="0025070A" w:rsidRDefault="0025070A" w:rsidP="000C3B59"/>
    <w:p w:rsidR="0025070A" w:rsidRDefault="0025070A" w:rsidP="000C3B59"/>
    <w:p w:rsidR="0025070A" w:rsidRDefault="0025070A" w:rsidP="000C3B59"/>
    <w:p w:rsidR="0025070A" w:rsidRDefault="0025070A" w:rsidP="000C3B59"/>
    <w:p w:rsidR="000C3B59" w:rsidRDefault="000C3B59" w:rsidP="000C3B59"/>
    <w:p w:rsidR="00537C79" w:rsidRDefault="00537C79" w:rsidP="00036903">
      <w:pPr>
        <w:pStyle w:val="Blockberschrift"/>
      </w:pPr>
      <w:r>
        <w:t>Erklärung</w:t>
      </w:r>
    </w:p>
    <w:p w:rsidR="00537C79" w:rsidRDefault="00A31ECF" w:rsidP="00036903">
      <w:pPr>
        <w:pStyle w:val="Block"/>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036903">
      <w:pPr>
        <w:pStyle w:val="Block"/>
      </w:pPr>
      <w:r>
        <w:t>Ich habe die vorliegende Arbeit selbstständig verfasst und keine anderen als die angegebenen Quellen und Hilfsmittel verwendet.</w:t>
      </w:r>
    </w:p>
    <w:p w:rsidR="00537C79" w:rsidRDefault="00537C79" w:rsidP="00036903">
      <w:pPr>
        <w:pStyle w:val="Block"/>
      </w:pPr>
    </w:p>
    <w:p w:rsidR="006B7054" w:rsidRDefault="006B7054" w:rsidP="00036903">
      <w:pPr>
        <w:pStyle w:val="Block"/>
      </w:pPr>
    </w:p>
    <w:p w:rsidR="006B7054" w:rsidRDefault="006B7054" w:rsidP="00036903">
      <w:pPr>
        <w:pStyle w:val="Block"/>
      </w:pPr>
    </w:p>
    <w:p w:rsidR="00537C79" w:rsidRPr="006B7054" w:rsidRDefault="00537C79" w:rsidP="00036903">
      <w:pPr>
        <w:pStyle w:val="DatumUnterschri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DB083C">
      <w:pPr>
        <w:pStyle w:val="berschriftOhneNummer"/>
      </w:pPr>
      <w:r>
        <w:br w:type="page"/>
      </w:r>
      <w:bookmarkStart w:id="0" w:name="_Toc379804915"/>
      <w:r w:rsidR="00DB083C">
        <w:lastRenderedPageBreak/>
        <w:t>Zusammenfassung</w:t>
      </w:r>
      <w:bookmarkEnd w:id="0"/>
    </w:p>
    <w:p w:rsidR="00DB083C" w:rsidRDefault="00DB083C" w:rsidP="00DB083C">
      <w:pPr>
        <w:pStyle w:val="Block"/>
      </w:pPr>
    </w:p>
    <w:p w:rsidR="00DB083C" w:rsidRDefault="00DB083C" w:rsidP="00DB083C">
      <w:pPr>
        <w:pStyle w:val="Block"/>
      </w:pPr>
    </w:p>
    <w:p w:rsidR="00DB083C" w:rsidRDefault="00DB083C" w:rsidP="00DB083C">
      <w:pPr>
        <w:pStyle w:val="berschriftOhneNummer"/>
      </w:pPr>
      <w:bookmarkStart w:id="1" w:name="_Toc379804916"/>
      <w:r>
        <w:t>Abstract</w:t>
      </w:r>
      <w:bookmarkEnd w:id="1"/>
    </w:p>
    <w:p w:rsidR="00DB083C" w:rsidRPr="00DB083C" w:rsidRDefault="00DB083C" w:rsidP="00DB083C">
      <w:pPr>
        <w:pStyle w:val="Block"/>
      </w:pPr>
      <w:r>
        <w:br w:type="page"/>
      </w:r>
    </w:p>
    <w:p w:rsidR="00E3281C" w:rsidRDefault="0094609B" w:rsidP="0082119C">
      <w:pPr>
        <w:pStyle w:val="berschriftOhneNummer"/>
      </w:pPr>
      <w:bookmarkStart w:id="2" w:name="_Toc379804917"/>
      <w:r>
        <w:lastRenderedPageBreak/>
        <w:t>Inhaltsverzeichnis</w:t>
      </w:r>
      <w:bookmarkEnd w:id="2"/>
    </w:p>
    <w:p w:rsidR="00B63898"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r w:rsidR="00B63898">
        <w:rPr>
          <w:noProof/>
        </w:rPr>
        <w:t>Zusammenfassung</w:t>
      </w:r>
      <w:r w:rsidR="00B63898">
        <w:rPr>
          <w:noProof/>
        </w:rPr>
        <w:tab/>
      </w:r>
      <w:r w:rsidR="00B63898">
        <w:rPr>
          <w:noProof/>
        </w:rPr>
        <w:fldChar w:fldCharType="begin"/>
      </w:r>
      <w:r w:rsidR="00B63898">
        <w:rPr>
          <w:noProof/>
        </w:rPr>
        <w:instrText xml:space="preserve"> PAGEREF _Toc379804915 \h </w:instrText>
      </w:r>
      <w:r w:rsidR="00B63898">
        <w:rPr>
          <w:noProof/>
        </w:rPr>
      </w:r>
      <w:r w:rsidR="00B63898">
        <w:rPr>
          <w:noProof/>
        </w:rPr>
        <w:fldChar w:fldCharType="separate"/>
      </w:r>
      <w:r w:rsidR="00B63898">
        <w:rPr>
          <w:noProof/>
        </w:rPr>
        <w:t>3</w:t>
      </w:r>
      <w:r w:rsidR="00B63898">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_Toc379804916 \h </w:instrText>
      </w:r>
      <w:r>
        <w:rPr>
          <w:noProof/>
        </w:rPr>
      </w:r>
      <w:r>
        <w:rPr>
          <w:noProof/>
        </w:rPr>
        <w:fldChar w:fldCharType="separate"/>
      </w:r>
      <w:r>
        <w:rPr>
          <w:noProof/>
        </w:rPr>
        <w:t>3</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_Toc379804917 \h </w:instrText>
      </w:r>
      <w:r>
        <w:rPr>
          <w:noProof/>
        </w:rPr>
      </w:r>
      <w:r>
        <w:rPr>
          <w:noProof/>
        </w:rPr>
        <w:fldChar w:fldCharType="separate"/>
      </w:r>
      <w:r>
        <w:rPr>
          <w:noProof/>
        </w:rPr>
        <w:t>4</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_Toc379804918 \h </w:instrText>
      </w:r>
      <w:r>
        <w:rPr>
          <w:noProof/>
        </w:rPr>
      </w:r>
      <w:r>
        <w:rPr>
          <w:noProof/>
        </w:rPr>
        <w:fldChar w:fldCharType="separate"/>
      </w:r>
      <w:r>
        <w:rPr>
          <w:noProof/>
        </w:rPr>
        <w:t>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_Toc379804919 \h </w:instrText>
      </w:r>
      <w:r>
        <w:rPr>
          <w:noProof/>
        </w:rPr>
      </w:r>
      <w:r>
        <w:rPr>
          <w:noProof/>
        </w:rPr>
        <w:fldChar w:fldCharType="separate"/>
      </w:r>
      <w:r>
        <w:rPr>
          <w:noProof/>
        </w:rPr>
        <w:t>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_Toc379804920 \h </w:instrText>
      </w:r>
      <w:r>
        <w:rPr>
          <w:noProof/>
        </w:rPr>
      </w:r>
      <w:r>
        <w:rPr>
          <w:noProof/>
        </w:rPr>
        <w:fldChar w:fldCharType="separate"/>
      </w:r>
      <w:r>
        <w:rPr>
          <w:noProof/>
        </w:rPr>
        <w:t>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_Toc379804921 \h </w:instrText>
      </w:r>
      <w:r>
        <w:rPr>
          <w:noProof/>
        </w:rPr>
      </w:r>
      <w:r>
        <w:rPr>
          <w:noProof/>
        </w:rPr>
        <w:fldChar w:fldCharType="separate"/>
      </w:r>
      <w:r>
        <w:rPr>
          <w:noProof/>
        </w:rPr>
        <w:t>7</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_Toc379804922 \h </w:instrText>
      </w:r>
      <w:r>
        <w:rPr>
          <w:noProof/>
        </w:rPr>
      </w:r>
      <w:r>
        <w:rPr>
          <w:noProof/>
        </w:rPr>
        <w:fldChar w:fldCharType="separate"/>
      </w:r>
      <w:r>
        <w:rPr>
          <w:noProof/>
        </w:rPr>
        <w:t>8</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_Toc379804923 \h </w:instrText>
      </w:r>
      <w:r>
        <w:rPr>
          <w:noProof/>
        </w:rPr>
      </w:r>
      <w:r>
        <w:rPr>
          <w:noProof/>
        </w:rPr>
        <w:fldChar w:fldCharType="separate"/>
      </w:r>
      <w:r>
        <w:rPr>
          <w:noProof/>
        </w:rPr>
        <w:t>8</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_Toc379804924 \h </w:instrText>
      </w:r>
      <w:r>
        <w:rPr>
          <w:noProof/>
        </w:rPr>
      </w:r>
      <w:r>
        <w:rPr>
          <w:noProof/>
        </w:rPr>
        <w:fldChar w:fldCharType="separate"/>
      </w:r>
      <w:r>
        <w:rPr>
          <w:noProof/>
        </w:rPr>
        <w:t>8</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_Toc379804925 \h </w:instrText>
      </w:r>
      <w:r>
        <w:rPr>
          <w:noProof/>
        </w:rPr>
      </w:r>
      <w:r>
        <w:rPr>
          <w:noProof/>
        </w:rPr>
        <w:fldChar w:fldCharType="separate"/>
      </w:r>
      <w:r>
        <w:rPr>
          <w:noProof/>
        </w:rPr>
        <w:t>8</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_Toc379804926 \h </w:instrText>
      </w:r>
      <w:r>
        <w:rPr>
          <w:noProof/>
        </w:rPr>
      </w:r>
      <w:r>
        <w:rPr>
          <w:noProof/>
        </w:rPr>
        <w:fldChar w:fldCharType="separate"/>
      </w:r>
      <w:r>
        <w:rPr>
          <w:noProof/>
        </w:rPr>
        <w:t>8</w:t>
      </w:r>
      <w:r>
        <w:rPr>
          <w:noProof/>
        </w:rPr>
        <w:fldChar w:fldCharType="end"/>
      </w:r>
    </w:p>
    <w:p w:rsidR="00B63898" w:rsidRPr="00B63898" w:rsidRDefault="00B63898">
      <w:pPr>
        <w:pStyle w:val="Verzeichnis2"/>
        <w:rPr>
          <w:rFonts w:asciiTheme="minorHAnsi" w:eastAsiaTheme="minorEastAsia" w:hAnsiTheme="minorHAnsi" w:cstheme="minorBidi"/>
          <w:noProof/>
          <w:sz w:val="22"/>
          <w:szCs w:val="22"/>
          <w:lang w:val="en-US"/>
        </w:rPr>
      </w:pPr>
      <w:r w:rsidRPr="00B63898">
        <w:rPr>
          <w:noProof/>
          <w:lang w:val="en-US"/>
        </w:rPr>
        <w:t>2.2</w:t>
      </w:r>
      <w:r w:rsidRPr="00B63898">
        <w:rPr>
          <w:rFonts w:asciiTheme="minorHAnsi" w:eastAsiaTheme="minorEastAsia" w:hAnsiTheme="minorHAnsi" w:cstheme="minorBidi"/>
          <w:noProof/>
          <w:sz w:val="22"/>
          <w:szCs w:val="22"/>
          <w:lang w:val="en-US"/>
        </w:rPr>
        <w:tab/>
      </w:r>
      <w:r w:rsidRPr="00B63898">
        <w:rPr>
          <w:noProof/>
          <w:lang w:val="en-US"/>
        </w:rPr>
        <w:t>Crystal Clear</w:t>
      </w:r>
      <w:r w:rsidRPr="00B63898">
        <w:rPr>
          <w:noProof/>
          <w:lang w:val="en-US"/>
        </w:rPr>
        <w:tab/>
      </w:r>
      <w:r>
        <w:rPr>
          <w:noProof/>
        </w:rPr>
        <w:fldChar w:fldCharType="begin"/>
      </w:r>
      <w:r w:rsidRPr="00B63898">
        <w:rPr>
          <w:noProof/>
          <w:lang w:val="en-US"/>
        </w:rPr>
        <w:instrText xml:space="preserve"> PAGEREF _Toc379804927 \h </w:instrText>
      </w:r>
      <w:r>
        <w:rPr>
          <w:noProof/>
        </w:rPr>
      </w:r>
      <w:r>
        <w:rPr>
          <w:noProof/>
        </w:rPr>
        <w:fldChar w:fldCharType="separate"/>
      </w:r>
      <w:r w:rsidRPr="00B63898">
        <w:rPr>
          <w:noProof/>
          <w:lang w:val="en-US"/>
        </w:rPr>
        <w:t>10</w:t>
      </w:r>
      <w:r>
        <w:rPr>
          <w:noProof/>
        </w:rPr>
        <w:fldChar w:fldCharType="end"/>
      </w:r>
    </w:p>
    <w:p w:rsidR="00B63898" w:rsidRPr="00B63898" w:rsidRDefault="00B63898">
      <w:pPr>
        <w:pStyle w:val="Verzeichnis3"/>
        <w:rPr>
          <w:rFonts w:asciiTheme="minorHAnsi" w:eastAsiaTheme="minorEastAsia" w:hAnsiTheme="minorHAnsi" w:cstheme="minorBidi"/>
          <w:noProof/>
          <w:sz w:val="22"/>
          <w:szCs w:val="22"/>
          <w:lang w:val="en-US"/>
        </w:rPr>
      </w:pPr>
      <w:r w:rsidRPr="00B63898">
        <w:rPr>
          <w:noProof/>
          <w:lang w:val="en-US"/>
        </w:rPr>
        <w:t>2.2.1</w:t>
      </w:r>
      <w:r w:rsidRPr="00B63898">
        <w:rPr>
          <w:rFonts w:asciiTheme="minorHAnsi" w:eastAsiaTheme="minorEastAsia" w:hAnsiTheme="minorHAnsi" w:cstheme="minorBidi"/>
          <w:noProof/>
          <w:sz w:val="22"/>
          <w:szCs w:val="22"/>
          <w:lang w:val="en-US"/>
        </w:rPr>
        <w:tab/>
      </w:r>
      <w:r w:rsidRPr="00B63898">
        <w:rPr>
          <w:noProof/>
          <w:lang w:val="en-US"/>
        </w:rPr>
        <w:t>Die Crystal Familie</w:t>
      </w:r>
      <w:r w:rsidRPr="00B63898">
        <w:rPr>
          <w:noProof/>
          <w:lang w:val="en-US"/>
        </w:rPr>
        <w:tab/>
      </w:r>
      <w:r>
        <w:rPr>
          <w:noProof/>
        </w:rPr>
        <w:fldChar w:fldCharType="begin"/>
      </w:r>
      <w:r w:rsidRPr="00B63898">
        <w:rPr>
          <w:noProof/>
          <w:lang w:val="en-US"/>
        </w:rPr>
        <w:instrText xml:space="preserve"> PAGEREF _Toc379804928 \h </w:instrText>
      </w:r>
      <w:r>
        <w:rPr>
          <w:noProof/>
        </w:rPr>
      </w:r>
      <w:r>
        <w:rPr>
          <w:noProof/>
        </w:rPr>
        <w:fldChar w:fldCharType="separate"/>
      </w:r>
      <w:r w:rsidRPr="00B63898">
        <w:rPr>
          <w:noProof/>
          <w:lang w:val="en-US"/>
        </w:rPr>
        <w:t>10</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Eigenschaften</w:t>
      </w:r>
      <w:r>
        <w:rPr>
          <w:noProof/>
        </w:rPr>
        <w:tab/>
      </w:r>
      <w:r>
        <w:rPr>
          <w:noProof/>
        </w:rPr>
        <w:fldChar w:fldCharType="begin"/>
      </w:r>
      <w:r>
        <w:rPr>
          <w:noProof/>
        </w:rPr>
        <w:instrText xml:space="preserve"> PAGEREF _Toc379804929 \h </w:instrText>
      </w:r>
      <w:r>
        <w:rPr>
          <w:noProof/>
        </w:rPr>
      </w:r>
      <w:r>
        <w:rPr>
          <w:noProof/>
        </w:rPr>
        <w:fldChar w:fldCharType="separate"/>
      </w:r>
      <w:r>
        <w:rPr>
          <w:noProof/>
        </w:rPr>
        <w:t>11</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Prozesse</w:t>
      </w:r>
      <w:r>
        <w:rPr>
          <w:noProof/>
        </w:rPr>
        <w:tab/>
      </w:r>
      <w:r>
        <w:rPr>
          <w:noProof/>
        </w:rPr>
        <w:fldChar w:fldCharType="begin"/>
      </w:r>
      <w:r>
        <w:rPr>
          <w:noProof/>
        </w:rPr>
        <w:instrText xml:space="preserve"> PAGEREF _Toc379804930 \h </w:instrText>
      </w:r>
      <w:r>
        <w:rPr>
          <w:noProof/>
        </w:rPr>
      </w:r>
      <w:r>
        <w:rPr>
          <w:noProof/>
        </w:rPr>
        <w:fldChar w:fldCharType="separate"/>
      </w:r>
      <w:r>
        <w:rPr>
          <w:noProof/>
        </w:rPr>
        <w:t>11</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2.2.4</w:t>
      </w:r>
      <w:r>
        <w:rPr>
          <w:rFonts w:asciiTheme="minorHAnsi" w:eastAsiaTheme="minorEastAsia" w:hAnsiTheme="minorHAnsi" w:cstheme="minorBidi"/>
          <w:noProof/>
          <w:sz w:val="22"/>
          <w:szCs w:val="22"/>
        </w:rPr>
        <w:tab/>
      </w:r>
      <w:r>
        <w:rPr>
          <w:noProof/>
        </w:rPr>
        <w:t>Die Rollen</w:t>
      </w:r>
      <w:r>
        <w:rPr>
          <w:noProof/>
        </w:rPr>
        <w:tab/>
      </w:r>
      <w:r>
        <w:rPr>
          <w:noProof/>
        </w:rPr>
        <w:fldChar w:fldCharType="begin"/>
      </w:r>
      <w:r>
        <w:rPr>
          <w:noProof/>
        </w:rPr>
        <w:instrText xml:space="preserve"> PAGEREF _Toc379804931 \h </w:instrText>
      </w:r>
      <w:r>
        <w:rPr>
          <w:noProof/>
        </w:rPr>
      </w:r>
      <w:r>
        <w:rPr>
          <w:noProof/>
        </w:rPr>
        <w:fldChar w:fldCharType="separate"/>
      </w:r>
      <w:r>
        <w:rPr>
          <w:noProof/>
        </w:rPr>
        <w:t>12</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2.2.5</w:t>
      </w:r>
      <w:r>
        <w:rPr>
          <w:rFonts w:asciiTheme="minorHAnsi" w:eastAsiaTheme="minorEastAsia" w:hAnsiTheme="minorHAnsi" w:cstheme="minorBidi"/>
          <w:noProof/>
          <w:sz w:val="22"/>
          <w:szCs w:val="22"/>
        </w:rPr>
        <w:tab/>
      </w:r>
      <w:r>
        <w:rPr>
          <w:noProof/>
        </w:rPr>
        <w:t>Die Arbeitsergebnisse</w:t>
      </w:r>
      <w:r>
        <w:rPr>
          <w:noProof/>
        </w:rPr>
        <w:tab/>
      </w:r>
      <w:r>
        <w:rPr>
          <w:noProof/>
        </w:rPr>
        <w:fldChar w:fldCharType="begin"/>
      </w:r>
      <w:r>
        <w:rPr>
          <w:noProof/>
        </w:rPr>
        <w:instrText xml:space="preserve"> PAGEREF _Toc379804932 \h </w:instrText>
      </w:r>
      <w:r>
        <w:rPr>
          <w:noProof/>
        </w:rPr>
      </w:r>
      <w:r>
        <w:rPr>
          <w:noProof/>
        </w:rPr>
        <w:fldChar w:fldCharType="separate"/>
      </w:r>
      <w:r>
        <w:rPr>
          <w:noProof/>
        </w:rPr>
        <w:t>12</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_Toc379804933 \h </w:instrText>
      </w:r>
      <w:r>
        <w:rPr>
          <w:noProof/>
        </w:rPr>
      </w:r>
      <w:r>
        <w:rPr>
          <w:noProof/>
        </w:rPr>
        <w:fldChar w:fldCharType="separate"/>
      </w:r>
      <w:r>
        <w:rPr>
          <w:noProof/>
        </w:rPr>
        <w:t>13</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_Toc379804934 \h </w:instrText>
      </w:r>
      <w:r>
        <w:rPr>
          <w:noProof/>
        </w:rPr>
      </w:r>
      <w:r>
        <w:rPr>
          <w:noProof/>
        </w:rPr>
        <w:fldChar w:fldCharType="separate"/>
      </w:r>
      <w:r>
        <w:rPr>
          <w:noProof/>
        </w:rPr>
        <w:t>13</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Vorbereitung</w:t>
      </w:r>
      <w:r>
        <w:rPr>
          <w:noProof/>
        </w:rPr>
        <w:tab/>
      </w:r>
      <w:r>
        <w:rPr>
          <w:noProof/>
        </w:rPr>
        <w:fldChar w:fldCharType="begin"/>
      </w:r>
      <w:r>
        <w:rPr>
          <w:noProof/>
        </w:rPr>
        <w:instrText xml:space="preserve"> PAGEREF _Toc379804935 \h </w:instrText>
      </w:r>
      <w:r>
        <w:rPr>
          <w:noProof/>
        </w:rPr>
      </w:r>
      <w:r>
        <w:rPr>
          <w:noProof/>
        </w:rPr>
        <w:fldChar w:fldCharType="separate"/>
      </w:r>
      <w:r>
        <w:rPr>
          <w:noProof/>
        </w:rPr>
        <w:t>14</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Vergleichskriterien für die Methoden</w:t>
      </w:r>
      <w:r>
        <w:rPr>
          <w:noProof/>
        </w:rPr>
        <w:tab/>
      </w:r>
      <w:r>
        <w:rPr>
          <w:noProof/>
        </w:rPr>
        <w:fldChar w:fldCharType="begin"/>
      </w:r>
      <w:r>
        <w:rPr>
          <w:noProof/>
        </w:rPr>
        <w:instrText xml:space="preserve"> PAGEREF _Toc379804936 \h </w:instrText>
      </w:r>
      <w:r>
        <w:rPr>
          <w:noProof/>
        </w:rPr>
      </w:r>
      <w:r>
        <w:rPr>
          <w:noProof/>
        </w:rPr>
        <w:fldChar w:fldCharType="separate"/>
      </w:r>
      <w:r>
        <w:rPr>
          <w:noProof/>
        </w:rPr>
        <w:t>14</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_Toc379804937 \h </w:instrText>
      </w:r>
      <w:r>
        <w:rPr>
          <w:noProof/>
        </w:rPr>
      </w:r>
      <w:r>
        <w:rPr>
          <w:noProof/>
        </w:rPr>
        <w:fldChar w:fldCharType="separate"/>
      </w:r>
      <w:r>
        <w:rPr>
          <w:noProof/>
        </w:rPr>
        <w:t>15</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_Toc379804938 \h </w:instrText>
      </w:r>
      <w:r>
        <w:rPr>
          <w:noProof/>
        </w:rPr>
      </w:r>
      <w:r>
        <w:rPr>
          <w:noProof/>
        </w:rPr>
        <w:fldChar w:fldCharType="separate"/>
      </w:r>
      <w:r>
        <w:rPr>
          <w:noProof/>
        </w:rPr>
        <w:t>15</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Planung der Durchführung</w:t>
      </w:r>
      <w:r>
        <w:rPr>
          <w:noProof/>
        </w:rPr>
        <w:tab/>
      </w:r>
      <w:r>
        <w:rPr>
          <w:noProof/>
        </w:rPr>
        <w:fldChar w:fldCharType="begin"/>
      </w:r>
      <w:r>
        <w:rPr>
          <w:noProof/>
        </w:rPr>
        <w:instrText xml:space="preserve"> PAGEREF _Toc379804939 \h </w:instrText>
      </w:r>
      <w:r>
        <w:rPr>
          <w:noProof/>
        </w:rPr>
      </w:r>
      <w:r>
        <w:rPr>
          <w:noProof/>
        </w:rPr>
        <w:fldChar w:fldCharType="separate"/>
      </w:r>
      <w:r>
        <w:rPr>
          <w:noProof/>
        </w:rPr>
        <w:t>15</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_Toc379804940 \h </w:instrText>
      </w:r>
      <w:r>
        <w:rPr>
          <w:noProof/>
        </w:rPr>
      </w:r>
      <w:r>
        <w:rPr>
          <w:noProof/>
        </w:rPr>
        <w:fldChar w:fldCharType="separate"/>
      </w:r>
      <w:r>
        <w:rPr>
          <w:noProof/>
        </w:rPr>
        <w:t>16</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_Toc379804941 \h </w:instrText>
      </w:r>
      <w:r>
        <w:rPr>
          <w:noProof/>
        </w:rPr>
      </w:r>
      <w:r>
        <w:rPr>
          <w:noProof/>
        </w:rPr>
        <w:fldChar w:fldCharType="separate"/>
      </w:r>
      <w:r>
        <w:rPr>
          <w:noProof/>
        </w:rPr>
        <w:t>16</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_Toc379804942 \h </w:instrText>
      </w:r>
      <w:r>
        <w:rPr>
          <w:noProof/>
        </w:rPr>
      </w:r>
      <w:r>
        <w:rPr>
          <w:noProof/>
        </w:rPr>
        <w:fldChar w:fldCharType="separate"/>
      </w:r>
      <w:r>
        <w:rPr>
          <w:noProof/>
        </w:rPr>
        <w:t>16</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_Toc379804943 \h </w:instrText>
      </w:r>
      <w:r>
        <w:rPr>
          <w:noProof/>
        </w:rPr>
      </w:r>
      <w:r>
        <w:rPr>
          <w:noProof/>
        </w:rPr>
        <w:fldChar w:fldCharType="separate"/>
      </w:r>
      <w:r>
        <w:rPr>
          <w:noProof/>
        </w:rPr>
        <w:t>16</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_Toc379804944 \h </w:instrText>
      </w:r>
      <w:r>
        <w:rPr>
          <w:noProof/>
        </w:rPr>
      </w:r>
      <w:r>
        <w:rPr>
          <w:noProof/>
        </w:rPr>
        <w:fldChar w:fldCharType="separate"/>
      </w:r>
      <w:r>
        <w:rPr>
          <w:noProof/>
        </w:rPr>
        <w:t>17</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_Toc379804945 \h </w:instrText>
      </w:r>
      <w:r>
        <w:rPr>
          <w:noProof/>
        </w:rPr>
      </w:r>
      <w:r>
        <w:rPr>
          <w:noProof/>
        </w:rPr>
        <w:fldChar w:fldCharType="separate"/>
      </w:r>
      <w:r>
        <w:rPr>
          <w:noProof/>
        </w:rPr>
        <w:t>17</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5.1.1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_Toc379804946 \h </w:instrText>
      </w:r>
      <w:r>
        <w:rPr>
          <w:noProof/>
        </w:rPr>
      </w:r>
      <w:r>
        <w:rPr>
          <w:noProof/>
        </w:rPr>
        <w:fldChar w:fldCharType="separate"/>
      </w:r>
      <w:r>
        <w:rPr>
          <w:noProof/>
        </w:rPr>
        <w:t>17</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_Toc379804947 \h </w:instrText>
      </w:r>
      <w:r>
        <w:rPr>
          <w:noProof/>
        </w:rPr>
      </w:r>
      <w:r>
        <w:rPr>
          <w:noProof/>
        </w:rPr>
        <w:fldChar w:fldCharType="separate"/>
      </w:r>
      <w:r>
        <w:rPr>
          <w:noProof/>
        </w:rPr>
        <w:t>17</w:t>
      </w:r>
      <w:r>
        <w:rPr>
          <w:noProof/>
        </w:rPr>
        <w:fldChar w:fldCharType="end"/>
      </w:r>
    </w:p>
    <w:p w:rsidR="00B63898" w:rsidRDefault="00B63898">
      <w:pPr>
        <w:pStyle w:val="Verzeichnis3"/>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_Toc379804948 \h </w:instrText>
      </w:r>
      <w:r>
        <w:rPr>
          <w:noProof/>
        </w:rPr>
      </w:r>
      <w:r>
        <w:rPr>
          <w:noProof/>
        </w:rPr>
        <w:fldChar w:fldCharType="separate"/>
      </w:r>
      <w:r>
        <w:rPr>
          <w:noProof/>
        </w:rPr>
        <w:t>17</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_Toc379804949 \h </w:instrText>
      </w:r>
      <w:r>
        <w:rPr>
          <w:noProof/>
        </w:rPr>
      </w:r>
      <w:r>
        <w:rPr>
          <w:noProof/>
        </w:rPr>
        <w:fldChar w:fldCharType="separate"/>
      </w:r>
      <w:r>
        <w:rPr>
          <w:noProof/>
        </w:rPr>
        <w:t>17</w:t>
      </w:r>
      <w:r>
        <w:rPr>
          <w:noProof/>
        </w:rPr>
        <w:fldChar w:fldCharType="end"/>
      </w:r>
    </w:p>
    <w:p w:rsidR="00B63898" w:rsidRDefault="00B63898">
      <w:pPr>
        <w:pStyle w:val="Verzeichnis2"/>
        <w:rPr>
          <w:rFonts w:asciiTheme="minorHAnsi" w:eastAsiaTheme="minorEastAsia" w:hAnsiTheme="minorHAnsi" w:cstheme="minorBidi"/>
          <w:noProof/>
          <w:sz w:val="22"/>
          <w:szCs w:val="22"/>
        </w:rPr>
      </w:pPr>
      <w:r>
        <w:rPr>
          <w:noProof/>
        </w:rPr>
        <w:lastRenderedPageBreak/>
        <w:t>5.3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_Toc379804950 \h </w:instrText>
      </w:r>
      <w:r>
        <w:rPr>
          <w:noProof/>
        </w:rPr>
      </w:r>
      <w:r>
        <w:rPr>
          <w:noProof/>
        </w:rPr>
        <w:fldChar w:fldCharType="separate"/>
      </w:r>
      <w:r>
        <w:rPr>
          <w:noProof/>
        </w:rPr>
        <w:t>17</w:t>
      </w:r>
      <w:r>
        <w:rPr>
          <w:noProof/>
        </w:rPr>
        <w:fldChar w:fldCharType="end"/>
      </w:r>
    </w:p>
    <w:p w:rsidR="00B63898" w:rsidRDefault="00B63898">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_Toc379804951 \h </w:instrText>
      </w:r>
      <w:r>
        <w:rPr>
          <w:noProof/>
        </w:rPr>
      </w:r>
      <w:r>
        <w:rPr>
          <w:noProof/>
        </w:rPr>
        <w:fldChar w:fldCharType="separate"/>
      </w:r>
      <w:r>
        <w:rPr>
          <w:noProof/>
        </w:rPr>
        <w:t>18</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3" w:name="_Toc269368680"/>
      <w:r>
        <w:br w:type="page"/>
      </w:r>
    </w:p>
    <w:p w:rsidR="00FF1092" w:rsidRDefault="00FF1092" w:rsidP="0082119C">
      <w:pPr>
        <w:pStyle w:val="berschriftOhneNummer"/>
      </w:pPr>
      <w:bookmarkStart w:id="4" w:name="_Toc379804918"/>
      <w:proofErr w:type="spellStart"/>
      <w:r>
        <w:lastRenderedPageBreak/>
        <w:t>Abbildungverzeichnis</w:t>
      </w:r>
      <w:bookmarkEnd w:id="4"/>
      <w:proofErr w:type="spellEnd"/>
    </w:p>
    <w:p w:rsidR="00FF1092" w:rsidRPr="006B7054" w:rsidRDefault="00945962" w:rsidP="00036903">
      <w:pPr>
        <w:pStyle w:val="Block"/>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82119C">
      <w:pPr>
        <w:pStyle w:val="berschriftOhneNummer"/>
      </w:pPr>
      <w:bookmarkStart w:id="5" w:name="_Toc379804919"/>
      <w:r w:rsidRPr="0082119C">
        <w:t>Tabellenverzeichnis</w:t>
      </w:r>
      <w:bookmarkEnd w:id="5"/>
    </w:p>
    <w:p w:rsidR="0025070A" w:rsidRPr="006B7054" w:rsidRDefault="00945962" w:rsidP="00036903">
      <w:pPr>
        <w:pStyle w:val="Block"/>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82119C">
      <w:pPr>
        <w:pStyle w:val="berschriftOhneNummer"/>
      </w:pPr>
      <w:bookmarkStart w:id="6" w:name="_Toc379804920"/>
      <w:r>
        <w:t>Abkürzungsverzeic</w:t>
      </w:r>
      <w:r w:rsidR="0082119C">
        <w:t>h</w:t>
      </w:r>
      <w:r>
        <w:t>nis</w:t>
      </w:r>
      <w:bookmarkEnd w:id="6"/>
    </w:p>
    <w:p w:rsidR="0018695B" w:rsidRPr="00750FE8" w:rsidRDefault="0018695B" w:rsidP="0018695B">
      <w:pPr>
        <w:rPr>
          <w:lang w:val="en-US"/>
        </w:rPr>
      </w:pPr>
      <w:bookmarkStart w:id="7" w:name="_Ref268205252"/>
      <w:bookmarkStart w:id="8" w:name="_Ref268205257"/>
      <w:bookmarkStart w:id="9" w:name="_Ref268205281"/>
      <w:bookmarkStart w:id="10" w:name="_Ref268205306"/>
      <w:bookmarkStart w:id="11" w:name="_Toc269368665"/>
      <w:bookmarkEnd w:id="3"/>
    </w:p>
    <w:p w:rsidR="0018695B" w:rsidRPr="00750FE8" w:rsidRDefault="0018695B" w:rsidP="00036903">
      <w:pPr>
        <w:pStyle w:val="Block"/>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DB083C">
      <w:pPr>
        <w:pStyle w:val="berschrift1"/>
      </w:pPr>
      <w:bookmarkStart w:id="12" w:name="_Toc379804921"/>
      <w:bookmarkEnd w:id="7"/>
      <w:bookmarkEnd w:id="8"/>
      <w:bookmarkEnd w:id="9"/>
      <w:bookmarkEnd w:id="10"/>
      <w:bookmarkEnd w:id="11"/>
      <w:r>
        <w:lastRenderedPageBreak/>
        <w:t>Einleitung</w:t>
      </w:r>
      <w:bookmarkEnd w:id="12"/>
    </w:p>
    <w:p w:rsidR="00DB083C" w:rsidRPr="00DB083C" w:rsidRDefault="00DB083C" w:rsidP="00DB083C">
      <w:pPr>
        <w:pStyle w:val="Block"/>
      </w:pPr>
    </w:p>
    <w:p w:rsidR="00FF1092" w:rsidRDefault="00DB083C" w:rsidP="00DB083C">
      <w:pPr>
        <w:pStyle w:val="berschrift1"/>
      </w:pPr>
      <w:r>
        <w:br w:type="page"/>
      </w:r>
      <w:bookmarkStart w:id="13" w:name="_Toc379804922"/>
      <w:r>
        <w:lastRenderedPageBreak/>
        <w:t xml:space="preserve">Agile </w:t>
      </w:r>
      <w:r w:rsidR="002A5336">
        <w:t>Softwareentwicklung</w:t>
      </w:r>
      <w:bookmarkEnd w:id="13"/>
    </w:p>
    <w:p w:rsidR="002A5336" w:rsidRPr="002A5336" w:rsidRDefault="002A5336" w:rsidP="002A5336">
      <w:pPr>
        <w:pStyle w:val="berschrift2"/>
      </w:pPr>
      <w:bookmarkStart w:id="14" w:name="_Toc379804923"/>
      <w:r>
        <w:t>Allgemein</w:t>
      </w:r>
      <w:bookmarkEnd w:id="14"/>
    </w:p>
    <w:p w:rsidR="00DB083C" w:rsidRDefault="002A5336" w:rsidP="002A5336">
      <w:pPr>
        <w:pStyle w:val="berschrift3"/>
      </w:pPr>
      <w:bookmarkStart w:id="15" w:name="_Toc379804924"/>
      <w:r>
        <w:t>Einführung</w:t>
      </w:r>
      <w:bookmarkEnd w:id="15"/>
    </w:p>
    <w:p w:rsidR="00934D33" w:rsidRDefault="00934D33">
      <w:pPr>
        <w:widowControl/>
        <w:jc w:val="left"/>
        <w:rPr>
          <w:b/>
          <w:sz w:val="28"/>
          <w:szCs w:val="28"/>
        </w:rPr>
      </w:pPr>
      <w:bookmarkStart w:id="16" w:name="_Toc379804925"/>
      <w:r>
        <w:br w:type="page"/>
      </w:r>
    </w:p>
    <w:p w:rsidR="002A5336" w:rsidRDefault="002A5336" w:rsidP="002A5336">
      <w:pPr>
        <w:pStyle w:val="berschrift3"/>
      </w:pPr>
      <w:r>
        <w:lastRenderedPageBreak/>
        <w:t>Das agile Manifest</w:t>
      </w:r>
      <w:bookmarkEnd w:id="16"/>
    </w:p>
    <w:p w:rsidR="00934D33" w:rsidRDefault="00934D33" w:rsidP="00934D33">
      <w:pPr>
        <w:pStyle w:val="Block"/>
      </w:pPr>
      <w:r>
        <w:t>Im Februar 2001 haben 17 Softwar</w:t>
      </w:r>
      <w:r>
        <w:t>e</w:t>
      </w:r>
      <w:r>
        <w:t>entwickler die Richtlinien der agilen Softwareentwicklung im agilen Manifest formuliert, welches bis heute Gültigkeit besitzt. Dadurch sollte eine kleine Revolution in der Softwareentwicklung angestoßen werden.</w:t>
      </w:r>
    </w:p>
    <w:p w:rsidR="00934D33" w:rsidRDefault="00934D33" w:rsidP="00934D33">
      <w:pPr>
        <w:pStyle w:val="Block"/>
      </w:pPr>
      <w:r>
        <w:t>„Individuen und Interaktionen mehr als Prozesse und Werkzeuge</w:t>
      </w:r>
    </w:p>
    <w:p w:rsidR="00934D33" w:rsidRDefault="00934D33" w:rsidP="00934D33">
      <w:pPr>
        <w:pStyle w:val="Block"/>
      </w:pPr>
      <w:r>
        <w:t>Funktionierende Software mehr als umfassende Dokumentation</w:t>
      </w:r>
    </w:p>
    <w:p w:rsidR="00934D33" w:rsidRDefault="00934D33" w:rsidP="00934D33">
      <w:pPr>
        <w:pStyle w:val="Block"/>
      </w:pPr>
      <w:r>
        <w:t>Zusammenarbeit mit dem Kunden mehr als Vertragsverhandlung</w:t>
      </w:r>
    </w:p>
    <w:p w:rsidR="00934D33" w:rsidRDefault="00934D33" w:rsidP="00934D33">
      <w:pPr>
        <w:pStyle w:val="Block"/>
      </w:pPr>
      <w:r>
        <w:t>Reagieren auf Veränderung mehr als das Befolgen eines Plans</w:t>
      </w:r>
    </w:p>
    <w:p w:rsidR="00934D33" w:rsidRDefault="00934D33" w:rsidP="00934D33">
      <w:pPr>
        <w:pStyle w:val="Block"/>
      </w:pPr>
      <w:r>
        <w:t>Das heißt, obwohl wir die Werte auf der rechten Seite wichtig finden,</w:t>
      </w:r>
    </w:p>
    <w:p w:rsidR="00934D33" w:rsidRDefault="00934D33" w:rsidP="00934D33">
      <w:pPr>
        <w:pStyle w:val="Block"/>
      </w:pPr>
      <w:r>
        <w:t>schätzen wir die Werte auf der linken Seite höher ein.“</w:t>
      </w:r>
    </w:p>
    <w:p w:rsidR="00934D33" w:rsidRDefault="00934D33" w:rsidP="00934D33">
      <w:pPr>
        <w:pStyle w:val="Block"/>
      </w:pPr>
      <w:r>
        <w:t>Individuen und Interaktionen stehen für das selbstbestimmt Arbeiten an einem Projekt und die persönliche Kommunikation, welche oft falsche Verständigung minimiert.</w:t>
      </w:r>
    </w:p>
    <w:p w:rsidR="00934D33" w:rsidRDefault="00934D33" w:rsidP="00934D33">
      <w:pPr>
        <w:pStyle w:val="Block"/>
      </w:pPr>
      <w:r>
        <w:t>Funktionierende Software hat beim agilen Prozess eine deutlich höhere Priorität als eine Umfassende Dokumentation, denn das stellt den Kunden vorrangig zufrieden.</w:t>
      </w:r>
    </w:p>
    <w:p w:rsidR="00934D33" w:rsidRDefault="00934D33" w:rsidP="00934D33">
      <w:pPr>
        <w:pStyle w:val="Block"/>
      </w:pPr>
      <w:r>
        <w:t>Die enge Zusammenarbeit mit dem Kunden ermöglicht eine Schnelle Rückfrage bei Unklarheiten und hilft Fehler frühzeitig zu erkennen und zu vermeiden.</w:t>
      </w:r>
    </w:p>
    <w:p w:rsidR="00934D33" w:rsidRDefault="00934D33" w:rsidP="00934D33">
      <w:pPr>
        <w:pStyle w:val="Block"/>
      </w:pPr>
      <w:r>
        <w:t xml:space="preserve">Das Reagieren auf Veränderungen bezieht sich unter anderem auf eine Anpassung der Anforderungen während der Entwicklung und auf das Anpassen der Arbeitsweise. </w:t>
      </w:r>
    </w:p>
    <w:p w:rsidR="00934D33" w:rsidRDefault="00934D33" w:rsidP="00934D33">
      <w:pPr>
        <w:pStyle w:val="Block"/>
      </w:pPr>
      <w:r>
        <w:t>Zusätzlich zum agilen Maifest wurden 12 Prinzipien zur agilen Softwareentwicklung aufgestellt. „Sie erklären detaillierter die Werte und Prinzipien der "</w:t>
      </w:r>
      <w:proofErr w:type="spellStart"/>
      <w:r>
        <w:t>Agilisten</w:t>
      </w:r>
      <w:proofErr w:type="spellEnd"/>
      <w:r>
        <w:t>". (http://www.heise.de/developer/meldung/10-Jahre-Agiles-Manifest-zur-Geburt-agiler-Softwareentwicklung-1188299.html)</w:t>
      </w:r>
    </w:p>
    <w:p w:rsidR="00934D33" w:rsidRPr="00934D33" w:rsidRDefault="00934D33" w:rsidP="00934D33">
      <w:pPr>
        <w:pStyle w:val="Block"/>
      </w:pPr>
      <w:r>
        <w:t>Darin enthalten sind unter anderem, die Zusammenarbeit von Fachexperten und Entwicklern, das selbständige Arbeiten, die regelmäßige Reflektion der Arbeit, die möglichst frühe Auslieferung einzelner funktionierender Softwareteile und die Anpassung von Veränderungen in das Projekt zur Wettbewerbssteigerung.</w:t>
      </w:r>
    </w:p>
    <w:p w:rsidR="002A5336" w:rsidRDefault="002A5336" w:rsidP="002A5336">
      <w:pPr>
        <w:pStyle w:val="berschrift3"/>
      </w:pPr>
      <w:bookmarkStart w:id="17" w:name="_Toc379804926"/>
      <w:r>
        <w:lastRenderedPageBreak/>
        <w:t>Agile Prinzipien/Methoden</w:t>
      </w:r>
      <w:bookmarkEnd w:id="17"/>
    </w:p>
    <w:p w:rsidR="00564228" w:rsidRDefault="00564228" w:rsidP="00564228">
      <w:pPr>
        <w:pStyle w:val="Block"/>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564228">
      <w:pPr>
        <w:pStyle w:val="Block"/>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564228">
      <w:pPr>
        <w:pStyle w:val="Block"/>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2A5336">
      <w:pPr>
        <w:pStyle w:val="Block"/>
      </w:pPr>
    </w:p>
    <w:p w:rsidR="00934D33" w:rsidRDefault="00934D33" w:rsidP="002A5336">
      <w:pPr>
        <w:pStyle w:val="Block"/>
      </w:pPr>
    </w:p>
    <w:p w:rsidR="002A5336" w:rsidRPr="002A5336" w:rsidRDefault="00564228" w:rsidP="002A5336">
      <w:pPr>
        <w:pStyle w:val="Block"/>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w:t>
      </w:r>
    </w:p>
    <w:p w:rsidR="003F3F15" w:rsidRDefault="003F3F15">
      <w:pPr>
        <w:widowControl/>
        <w:jc w:val="left"/>
        <w:rPr>
          <w:b/>
          <w:bCs/>
          <w:sz w:val="28"/>
          <w:szCs w:val="26"/>
        </w:rPr>
      </w:pPr>
      <w:r>
        <w:br w:type="page"/>
      </w:r>
    </w:p>
    <w:p w:rsidR="00DB083C" w:rsidRDefault="00DB083C" w:rsidP="00DB083C">
      <w:pPr>
        <w:pStyle w:val="berschrift2"/>
      </w:pPr>
      <w:bookmarkStart w:id="18" w:name="_Toc379804927"/>
      <w:r>
        <w:lastRenderedPageBreak/>
        <w:t>Crystal</w:t>
      </w:r>
      <w:r w:rsidR="002B5507">
        <w:t xml:space="preserve"> Clear</w:t>
      </w:r>
      <w:bookmarkEnd w:id="18"/>
    </w:p>
    <w:p w:rsidR="002B5507" w:rsidRDefault="002B5507" w:rsidP="00934D33">
      <w:pPr>
        <w:pStyle w:val="Blockberschrift"/>
      </w:pPr>
      <w:bookmarkStart w:id="19" w:name="_Toc379804928"/>
      <w:r>
        <w:t>Die Crystal Familie</w:t>
      </w:r>
      <w:bookmarkEnd w:id="19"/>
    </w:p>
    <w:p w:rsidR="00DF0C40" w:rsidRDefault="00DF0C40" w:rsidP="00DF0C40">
      <w:pPr>
        <w:pStyle w:val="Block"/>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DF0C40">
      <w:pPr>
        <w:pStyle w:val="Block"/>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DF0C40">
      <w:pPr>
        <w:pStyle w:val="Block"/>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DF0C40">
      <w:pPr>
        <w:pStyle w:val="Block"/>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pPr>
        <w:widowControl/>
        <w:jc w:val="left"/>
        <w:rPr>
          <w:b/>
          <w:sz w:val="28"/>
          <w:szCs w:val="28"/>
        </w:rPr>
      </w:pPr>
      <w:r>
        <w:br w:type="page"/>
      </w:r>
    </w:p>
    <w:p w:rsidR="002B5507" w:rsidRDefault="002B5507" w:rsidP="00934D33">
      <w:pPr>
        <w:pStyle w:val="Blockberschrift"/>
      </w:pPr>
      <w:bookmarkStart w:id="20" w:name="_Toc379804929"/>
      <w:r>
        <w:lastRenderedPageBreak/>
        <w:t>Eigenschaften</w:t>
      </w:r>
      <w:bookmarkEnd w:id="20"/>
    </w:p>
    <w:p w:rsidR="009B60F7" w:rsidRDefault="00E5654F" w:rsidP="009B60F7">
      <w:pPr>
        <w:pStyle w:val="Block"/>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9B60F7">
      <w:pPr>
        <w:pStyle w:val="Block"/>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934D33">
      <w:pPr>
        <w:pStyle w:val="Blockberschrift"/>
      </w:pPr>
      <w:bookmarkStart w:id="21" w:name="_Toc379804930"/>
      <w:r>
        <w:t>Prozesse</w:t>
      </w:r>
      <w:bookmarkEnd w:id="21"/>
    </w:p>
    <w:p w:rsidR="00A51C3E" w:rsidRPr="00A51C3E" w:rsidRDefault="00F579C1" w:rsidP="00A51C3E">
      <w:pPr>
        <w:pStyle w:val="Block"/>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370199">
      <w:pPr>
        <w:pStyle w:val="Block"/>
      </w:pPr>
      <w:r w:rsidRPr="00370199">
        <w:rPr>
          <w:noProof/>
        </w:rPr>
        <w:drawing>
          <wp:inline distT="0" distB="0" distL="0" distR="0" wp14:anchorId="200DA70C" wp14:editId="46CE41B0">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Pr="00370199">
        <w:rPr>
          <w:noProof/>
        </w:rPr>
        <w:drawing>
          <wp:inline distT="0" distB="0" distL="0" distR="0" wp14:anchorId="71BADDF8" wp14:editId="28E2558D">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3B621A" w:rsidRPr="00370199">
        <w:rPr>
          <w:noProof/>
        </w:rPr>
        <w:drawing>
          <wp:inline distT="0" distB="0" distL="0" distR="0" wp14:anchorId="0DF8CFC7" wp14:editId="1D47B8B2">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3B621A" w:rsidRPr="00370199">
        <w:rPr>
          <w:noProof/>
        </w:rPr>
        <w:drawing>
          <wp:inline distT="0" distB="0" distL="0" distR="0" wp14:anchorId="63854F5E" wp14:editId="0C42A6AA">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579C1" w:rsidRPr="00370199" w:rsidRDefault="0053759C" w:rsidP="00370199">
      <w:pPr>
        <w:pStyle w:val="Block"/>
      </w:pPr>
      <w:r>
        <w:t>Damit Crystal Clear eingehalten wird, müssen mindestens zwei Lieferungszyklen mit tatsächlichen Lieferungen an den Kunden ausgeführt werden.</w:t>
      </w:r>
    </w:p>
    <w:p w:rsidR="001B6DE2" w:rsidRDefault="0020346F" w:rsidP="00934D33">
      <w:pPr>
        <w:pStyle w:val="Blockberschrift"/>
      </w:pPr>
      <w:bookmarkStart w:id="22" w:name="_Toc379804931"/>
      <w:r>
        <w:lastRenderedPageBreak/>
        <w:t xml:space="preserve">Die </w:t>
      </w:r>
      <w:r w:rsidR="001B6DE2">
        <w:t>Rollen</w:t>
      </w:r>
      <w:bookmarkEnd w:id="22"/>
    </w:p>
    <w:p w:rsidR="009546F4" w:rsidRDefault="009546F4" w:rsidP="001B6DE2">
      <w:pPr>
        <w:pStyle w:val="Block"/>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B6DE2">
      <w:pPr>
        <w:pStyle w:val="Block"/>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B6DE2">
      <w:pPr>
        <w:pStyle w:val="Block"/>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B6DE2">
      <w:pPr>
        <w:pStyle w:val="Block"/>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B6DE2">
      <w:pPr>
        <w:pStyle w:val="Block"/>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B6DE2">
      <w:pPr>
        <w:pStyle w:val="Block"/>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934D33">
      <w:pPr>
        <w:pStyle w:val="Blockberschrift"/>
      </w:pPr>
      <w:bookmarkStart w:id="23" w:name="_Toc379804932"/>
      <w:r>
        <w:t xml:space="preserve">Die </w:t>
      </w:r>
      <w:r w:rsidR="002B5507">
        <w:t>Arbeitsergebnisse</w:t>
      </w:r>
      <w:bookmarkEnd w:id="23"/>
    </w:p>
    <w:p w:rsidR="003F3F15" w:rsidRDefault="0051624F" w:rsidP="0051624F">
      <w:pPr>
        <w:pStyle w:val="Block"/>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DB083C">
      <w:pPr>
        <w:pStyle w:val="berschrift2"/>
      </w:pPr>
      <w:bookmarkStart w:id="24" w:name="_Toc379804933"/>
      <w:proofErr w:type="spellStart"/>
      <w:r>
        <w:lastRenderedPageBreak/>
        <w:t>Scrum</w:t>
      </w:r>
      <w:bookmarkEnd w:id="24"/>
      <w:proofErr w:type="spellEnd"/>
    </w:p>
    <w:p w:rsidR="00934D33" w:rsidRDefault="00934D33" w:rsidP="00934D33">
      <w:pPr>
        <w:pStyle w:val="Block"/>
      </w:pPr>
      <w:r>
        <w:t xml:space="preserve">Der Begriff </w:t>
      </w:r>
      <w:proofErr w:type="spellStart"/>
      <w:r>
        <w:t>Scrum</w:t>
      </w:r>
      <w:proofErr w:type="spellEnd"/>
      <w:r>
        <w:t xml:space="preserve"> hat seinen Ursprung beim Rugby, wo dieser Begriff  für „Gedränge“ steht.</w:t>
      </w:r>
    </w:p>
    <w:p w:rsidR="00934D33" w:rsidRDefault="00934D33" w:rsidP="00934D33">
      <w:pPr>
        <w:pStyle w:val="Block"/>
      </w:pPr>
      <w:r>
        <w:t xml:space="preserve">Beim </w:t>
      </w:r>
      <w:proofErr w:type="spellStart"/>
      <w:r>
        <w:t>Scrum</w:t>
      </w:r>
      <w:proofErr w:type="spellEnd"/>
      <w:r>
        <w:t xml:space="preserve"> als agiles Vorgehensmodell geht es eher um das selbst Organisieren sowie um Eigenverantwortung.</w:t>
      </w:r>
    </w:p>
    <w:p w:rsidR="00934D33" w:rsidRDefault="00934D33" w:rsidP="00934D33">
      <w:pPr>
        <w:pStyle w:val="Block"/>
      </w:pPr>
      <w:r>
        <w:t>„</w:t>
      </w:r>
      <w:proofErr w:type="spellStart"/>
      <w:r>
        <w:t>S</w:t>
      </w:r>
      <w:r>
        <w:t>c</w:t>
      </w:r>
      <w:r>
        <w:t>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934D33" w:rsidRDefault="00934D33" w:rsidP="00934D33">
      <w:pPr>
        <w:pStyle w:val="Block"/>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934D33" w:rsidRDefault="00934D33" w:rsidP="00934D33">
      <w:pPr>
        <w:pStyle w:val="Block"/>
      </w:pPr>
      <w:r>
        <w:t>Bei den agilen Softwareentwicklungsprozessen muss im Gegensatz zu den klassischen Ansätzen kein Neustart des Projekts oder der Funktion erfolgen, sondern die Anforderungen können vor oder nach einem Sprint geändert werden.</w:t>
      </w:r>
    </w:p>
    <w:p w:rsidR="00934D33" w:rsidRDefault="00934D33" w:rsidP="00934D33">
      <w:pPr>
        <w:pStyle w:val="Blockberschrift"/>
      </w:pPr>
      <w:r>
        <w:t>Die Vision</w:t>
      </w:r>
    </w:p>
    <w:p w:rsidR="00934D33" w:rsidRDefault="00934D33" w:rsidP="00934D33">
      <w:pPr>
        <w:pStyle w:val="Block"/>
      </w:pPr>
      <w:r>
        <w:t xml:space="preserve">Wie bei jedem Projekt steht auch bei </w:t>
      </w:r>
      <w:proofErr w:type="spellStart"/>
      <w:r>
        <w:t>Scrum</w:t>
      </w:r>
      <w:proofErr w:type="spellEnd"/>
      <w:r>
        <w:t xml:space="preserve"> die Vision am Anfang. In der Version müssen das angestrebte Ergebnis des Projekts, der Grund für die Durchführung und der Nutzen des Projekts geklärt werden.</w:t>
      </w:r>
    </w:p>
    <w:p w:rsidR="00934D33" w:rsidRDefault="00934D33" w:rsidP="00934D33">
      <w:pPr>
        <w:pStyle w:val="Blockberschrift"/>
      </w:pPr>
      <w:r>
        <w:t>Da</w:t>
      </w:r>
      <w:r>
        <w:t>s Re</w:t>
      </w:r>
      <w:r>
        <w:t xml:space="preserve">lease </w:t>
      </w:r>
      <w:proofErr w:type="spellStart"/>
      <w:r>
        <w:t>Planning</w:t>
      </w:r>
      <w:proofErr w:type="spellEnd"/>
      <w:r>
        <w:t xml:space="preserve"> Meeting</w:t>
      </w:r>
    </w:p>
    <w:p w:rsidR="00934D33" w:rsidRDefault="00934D33" w:rsidP="00934D33">
      <w:pPr>
        <w:pStyle w:val="Block"/>
      </w:pPr>
      <w:r>
        <w:t>Während des Re</w:t>
      </w:r>
      <w:r>
        <w:t xml:space="preserve">lease </w:t>
      </w:r>
      <w:proofErr w:type="spellStart"/>
      <w:r>
        <w:t>Planning</w:t>
      </w:r>
      <w:proofErr w:type="spellEnd"/>
      <w:r>
        <w:t xml:space="preserve"> Meetings wird eine Liste von Anforderungen/Funktionen erstellt,  welche das Projekt enthalten soll. Anschließend wird jeder Anforderung eine Priorität zugeordnet. „Hauptfunktionen, welche die höchste Priorität besitzen und welche meist schon zu Anfang am klarsten formuliert sind, sollten auch am frühesten abgearbe</w:t>
      </w:r>
      <w:r>
        <w:t>itet werden“. Weiter muss im Re</w:t>
      </w:r>
      <w:r>
        <w:t xml:space="preserv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934D33" w:rsidRDefault="00934D33" w:rsidP="00934D33">
      <w:pPr>
        <w:pStyle w:val="Blockberschrift"/>
      </w:pPr>
      <w:proofErr w:type="gramStart"/>
      <w:r>
        <w:t>Der Produkt</w:t>
      </w:r>
      <w:proofErr w:type="gramEnd"/>
      <w:r>
        <w:t xml:space="preserve"> </w:t>
      </w:r>
      <w:proofErr w:type="spellStart"/>
      <w:r>
        <w:t>Backlog</w:t>
      </w:r>
      <w:proofErr w:type="spellEnd"/>
    </w:p>
    <w:p w:rsidR="00934D33" w:rsidRDefault="00934D33" w:rsidP="00934D33">
      <w:pPr>
        <w:pStyle w:val="Block"/>
      </w:pPr>
      <w:r>
        <w:t>Die Liste von Anforderungen und Funktionen m</w:t>
      </w:r>
      <w:r>
        <w:t>it deren Prioritäten, die im Re</w:t>
      </w:r>
      <w:r>
        <w:t xml:space="preserve">lease </w:t>
      </w:r>
      <w:proofErr w:type="spellStart"/>
      <w:r>
        <w:t>Planning</w:t>
      </w:r>
      <w:proofErr w:type="spellEnd"/>
      <w:r>
        <w:t xml:space="preserve"> Meeting festgelegt wurden, wird Produkt </w:t>
      </w:r>
      <w:proofErr w:type="spellStart"/>
      <w:r>
        <w:t>Backlog</w:t>
      </w:r>
      <w:proofErr w:type="spellEnd"/>
      <w:r>
        <w:t xml:space="preserve"> genannt.</w:t>
      </w:r>
    </w:p>
    <w:p w:rsidR="00934D33" w:rsidRDefault="00934D33" w:rsidP="00934D33">
      <w:pPr>
        <w:pStyle w:val="Blockberschrift"/>
      </w:pPr>
      <w:r>
        <w:lastRenderedPageBreak/>
        <w:t xml:space="preserve">Der Produkt </w:t>
      </w:r>
      <w:proofErr w:type="spellStart"/>
      <w:r>
        <w:t>Owner</w:t>
      </w:r>
      <w:proofErr w:type="spellEnd"/>
    </w:p>
    <w:p w:rsidR="00934D33" w:rsidRDefault="00934D33" w:rsidP="00934D33">
      <w:pPr>
        <w:pStyle w:val="Block"/>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934D33" w:rsidRDefault="00934D33" w:rsidP="00934D33">
      <w:pPr>
        <w:pStyle w:val="Block"/>
      </w:pPr>
      <w:r>
        <w:t xml:space="preserve">Dazu muss der Produkt </w:t>
      </w:r>
      <w:proofErr w:type="spellStart"/>
      <w:r>
        <w:t>Owner</w:t>
      </w:r>
      <w:proofErr w:type="spellEnd"/>
      <w:r>
        <w:t xml:space="preserve"> Kenntnisse darüber besitzen, was:</w:t>
      </w:r>
    </w:p>
    <w:p w:rsidR="00934D33" w:rsidRDefault="00934D33" w:rsidP="00934D33">
      <w:pPr>
        <w:pStyle w:val="Block"/>
      </w:pPr>
      <w:r>
        <w:t>„der Kunde benötigt und worin der höchste Wert liegt“</w:t>
      </w:r>
    </w:p>
    <w:p w:rsidR="00934D33" w:rsidRDefault="00934D33" w:rsidP="00934D33">
      <w:pPr>
        <w:pStyle w:val="Block"/>
      </w:pPr>
      <w:r>
        <w:t>„der Markt und die Konkurrenz anbieten“</w:t>
      </w:r>
    </w:p>
    <w:p w:rsidR="00934D33" w:rsidRDefault="00934D33" w:rsidP="00934D33">
      <w:pPr>
        <w:pStyle w:val="Block"/>
      </w:pPr>
      <w:r>
        <w:t>„die Entwickler an Informationen benötigen“</w:t>
      </w:r>
    </w:p>
    <w:p w:rsidR="00934D33" w:rsidRDefault="00934D33" w:rsidP="00934D33">
      <w:pPr>
        <w:pStyle w:val="Blockberschrift"/>
      </w:pPr>
      <w:r>
        <w:t xml:space="preserve">Das Sprint </w:t>
      </w:r>
      <w:proofErr w:type="spellStart"/>
      <w:r>
        <w:t>Planning</w:t>
      </w:r>
      <w:proofErr w:type="spellEnd"/>
      <w:r>
        <w:t xml:space="preserve"> Meeting</w:t>
      </w:r>
    </w:p>
    <w:p w:rsidR="00934D33" w:rsidRDefault="00934D33" w:rsidP="00934D33">
      <w:pPr>
        <w:pStyle w:val="Block"/>
      </w:pPr>
      <w:r>
        <w:t xml:space="preserve">Während des Sprint </w:t>
      </w:r>
      <w:proofErr w:type="spellStart"/>
      <w:r>
        <w:t>Planning</w:t>
      </w:r>
      <w:proofErr w:type="spellEnd"/>
      <w:r>
        <w:t xml:space="preserve"> Meetings werden die Aufgaben, so genannte Tasks priorisiert,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934D33" w:rsidRDefault="00934D33" w:rsidP="00934D33">
      <w:pPr>
        <w:pStyle w:val="Blockberschrift"/>
      </w:pPr>
      <w:r>
        <w:t xml:space="preserve">Der Sprint </w:t>
      </w:r>
      <w:proofErr w:type="spellStart"/>
      <w:r>
        <w:t>Backlog</w:t>
      </w:r>
      <w:proofErr w:type="spellEnd"/>
    </w:p>
    <w:p w:rsidR="00934D33" w:rsidRDefault="00934D33" w:rsidP="00934D33">
      <w:pPr>
        <w:pStyle w:val="Block"/>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w:t>
      </w:r>
    </w:p>
    <w:p w:rsidR="00934D33" w:rsidRDefault="00934D33" w:rsidP="00934D33">
      <w:pPr>
        <w:pStyle w:val="Block"/>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934D33" w:rsidRDefault="00934D33" w:rsidP="00934D33">
      <w:pPr>
        <w:pStyle w:val="Blockberschrift"/>
      </w:pPr>
      <w:r>
        <w:t>Der Sprint</w:t>
      </w:r>
    </w:p>
    <w:p w:rsidR="00934D33" w:rsidRDefault="00934D33" w:rsidP="00934D33">
      <w:pPr>
        <w:pStyle w:val="Block"/>
      </w:pPr>
      <w:r>
        <w:t xml:space="preserve">Während eines Sprints, „welcher in der Regel variabel ist, jedoch in der Regel 2-4 Wochen dauert“ </w:t>
      </w:r>
      <w:proofErr w:type="gramStart"/>
      <w:r>
        <w:t>organisieren</w:t>
      </w:r>
      <w:proofErr w:type="gramEnd"/>
      <w:r>
        <w:t xml:space="preserve"> sich das Entwicklerteam selbst. Dabei weißt sich das Team selbst Aufgaben zu und klärt die jeweiligen Verantwortlichkeiten. „Am Ende eines Sprints steht eine funktionierende Funktion, welche der Kunde ausführlich Testet“. </w:t>
      </w:r>
    </w:p>
    <w:p w:rsidR="00934D33" w:rsidRDefault="00934D33">
      <w:pPr>
        <w:widowControl/>
        <w:jc w:val="left"/>
        <w:rPr>
          <w:b/>
        </w:rPr>
      </w:pPr>
      <w:r>
        <w:br w:type="page"/>
      </w:r>
    </w:p>
    <w:p w:rsidR="00934D33" w:rsidRDefault="00934D33" w:rsidP="00934D33">
      <w:pPr>
        <w:pStyle w:val="Blockberschrift"/>
      </w:pPr>
      <w:r>
        <w:lastRenderedPageBreak/>
        <w:t xml:space="preserve">Das Daily </w:t>
      </w:r>
      <w:proofErr w:type="spellStart"/>
      <w:r>
        <w:t>S</w:t>
      </w:r>
      <w:r>
        <w:t>crum</w:t>
      </w:r>
      <w:proofErr w:type="spellEnd"/>
      <w:r>
        <w:t xml:space="preserve"> Meeting</w:t>
      </w:r>
    </w:p>
    <w:p w:rsidR="00934D33" w:rsidRDefault="00934D33" w:rsidP="00934D33">
      <w:pPr>
        <w:pStyle w:val="Block"/>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934D33" w:rsidRDefault="00934D33" w:rsidP="00934D33">
      <w:pPr>
        <w:pStyle w:val="Block"/>
      </w:pPr>
      <w:r>
        <w:t>„Was habe ich seit dem Letzten Meeting erreicht?“</w:t>
      </w:r>
    </w:p>
    <w:p w:rsidR="00934D33" w:rsidRDefault="00934D33" w:rsidP="00934D33">
      <w:pPr>
        <w:pStyle w:val="Block"/>
      </w:pPr>
      <w:r>
        <w:t>„Was werde ich bis zum nächsten Meeting erreichen?“</w:t>
      </w:r>
    </w:p>
    <w:p w:rsidR="00934D33" w:rsidRDefault="00934D33" w:rsidP="00934D33">
      <w:pPr>
        <w:pStyle w:val="Block"/>
      </w:pPr>
      <w:r>
        <w:t>„Was blockiert mich?“</w:t>
      </w:r>
    </w:p>
    <w:p w:rsidR="00934D33" w:rsidRDefault="00934D33" w:rsidP="00934D33">
      <w:pPr>
        <w:pStyle w:val="Blockberschrift"/>
      </w:pPr>
      <w:r>
        <w:t xml:space="preserve">Der </w:t>
      </w:r>
      <w:proofErr w:type="spellStart"/>
      <w:r>
        <w:t>Scrum</w:t>
      </w:r>
      <w:proofErr w:type="spellEnd"/>
      <w:r>
        <w:t xml:space="preserve"> Master</w:t>
      </w:r>
    </w:p>
    <w:p w:rsidR="00934D33" w:rsidRDefault="00934D33" w:rsidP="00934D33">
      <w:pPr>
        <w:pStyle w:val="Block"/>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w:t>
      </w:r>
    </w:p>
    <w:p w:rsidR="00934D33" w:rsidRDefault="00934D33" w:rsidP="00934D33">
      <w:pPr>
        <w:pStyle w:val="Blockberschrift"/>
      </w:pPr>
      <w:r>
        <w:t xml:space="preserve">Das Sprint </w:t>
      </w:r>
      <w:proofErr w:type="spellStart"/>
      <w:r>
        <w:t>Burndown</w:t>
      </w:r>
      <w:proofErr w:type="spellEnd"/>
      <w:r>
        <w:t xml:space="preserve"> Chart</w:t>
      </w:r>
    </w:p>
    <w:p w:rsidR="00934D33" w:rsidRDefault="00934D33" w:rsidP="00934D33">
      <w:pPr>
        <w:pStyle w:val="Block"/>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934D33" w:rsidRDefault="00934D33" w:rsidP="00934D33">
      <w:pPr>
        <w:pStyle w:val="Blockberschrift"/>
      </w:pPr>
      <w:r>
        <w:t>Der Sprint Review</w:t>
      </w:r>
    </w:p>
    <w:p w:rsidR="00934D33" w:rsidRDefault="00934D33" w:rsidP="00934D33">
      <w:pPr>
        <w:pStyle w:val="Block"/>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xml:space="preserve"> teil. In diesem werden die Ergebnisse des Sprints präsentiert. Dabei werden schnell Missverständnisse oder evtl. Fehlfunktionen aufgedeckt, welche dann im nächsten Sprint korrigiert werden müssen. „Aus ökonomischer Sicht beinhaltet jede Änderung eine Verbesserung und daher sind diese Änderungen gewünscht.“</w:t>
      </w:r>
    </w:p>
    <w:p w:rsidR="00934D33" w:rsidRDefault="00934D33" w:rsidP="00934D33">
      <w:pPr>
        <w:pStyle w:val="Blockberschrift"/>
      </w:pPr>
      <w:r>
        <w:t>Das Retrospektiv Meeting</w:t>
      </w:r>
    </w:p>
    <w:p w:rsidR="00934D33" w:rsidRPr="00934D33" w:rsidRDefault="00934D33" w:rsidP="00934D33">
      <w:pPr>
        <w:pStyle w:val="Block"/>
      </w:pPr>
      <w:r>
        <w:t xml:space="preserve">Es erfolgt im Anschluss des Print Reviews, dabei wird der Sprint im Hinblick auf Probleme und Verbesserungen durchleuchtet. Das Meeting findet ohne den Produkt </w:t>
      </w:r>
      <w:proofErr w:type="spellStart"/>
      <w:r>
        <w:t>Owner</w:t>
      </w:r>
      <w:proofErr w:type="spellEnd"/>
      <w:r>
        <w:t xml:space="preserve"> statt, da es dabei um interne Strukturen geht, die nicht direkt mit dem Produkt zu tun haben müssen. Hier geht es um Verbesserungen auch im Hinblick auf weitere Sprints und Projekte.</w:t>
      </w:r>
    </w:p>
    <w:p w:rsidR="00934D33" w:rsidRDefault="00934D33">
      <w:pPr>
        <w:widowControl/>
        <w:jc w:val="left"/>
        <w:rPr>
          <w:b/>
          <w:bCs/>
          <w:sz w:val="28"/>
          <w:szCs w:val="26"/>
        </w:rPr>
      </w:pPr>
      <w:bookmarkStart w:id="25" w:name="_Toc379804934"/>
      <w:r>
        <w:br w:type="page"/>
      </w:r>
    </w:p>
    <w:p w:rsidR="00DB083C" w:rsidRDefault="00DB083C" w:rsidP="00DB083C">
      <w:pPr>
        <w:pStyle w:val="berschrift2"/>
      </w:pPr>
      <w:r>
        <w:lastRenderedPageBreak/>
        <w:t>Kanban</w:t>
      </w:r>
      <w:bookmarkStart w:id="26" w:name="_GoBack"/>
      <w:bookmarkEnd w:id="25"/>
      <w:bookmarkEnd w:id="26"/>
    </w:p>
    <w:p w:rsidR="00DB083C" w:rsidRDefault="00DB083C" w:rsidP="00DB083C">
      <w:pPr>
        <w:pStyle w:val="berschrift1"/>
      </w:pPr>
      <w:r>
        <w:br w:type="page"/>
      </w:r>
      <w:bookmarkStart w:id="27" w:name="_Toc379804935"/>
      <w:r>
        <w:lastRenderedPageBreak/>
        <w:t>Vorbereitung</w:t>
      </w:r>
      <w:bookmarkEnd w:id="27"/>
    </w:p>
    <w:p w:rsidR="0085658B" w:rsidRPr="00E13EC5" w:rsidRDefault="00E13EC5" w:rsidP="00E13EC5">
      <w:pPr>
        <w:pStyle w:val="berschrift2"/>
      </w:pPr>
      <w:bookmarkStart w:id="28" w:name="_Toc379804936"/>
      <w:r>
        <w:t>Vergleichskriterien für die Methoden</w:t>
      </w:r>
      <w:bookmarkEnd w:id="28"/>
      <w:r w:rsidR="0085658B">
        <w:br w:type="page"/>
      </w:r>
    </w:p>
    <w:p w:rsidR="00E13EC5" w:rsidRDefault="00E13EC5" w:rsidP="00DB083C">
      <w:pPr>
        <w:pStyle w:val="berschrift2"/>
      </w:pPr>
      <w:bookmarkStart w:id="29" w:name="_Toc379804937"/>
      <w:r>
        <w:lastRenderedPageBreak/>
        <w:t>Wahl der Tools</w:t>
      </w:r>
      <w:bookmarkEnd w:id="29"/>
    </w:p>
    <w:p w:rsidR="00DB083C" w:rsidRDefault="00DB083C" w:rsidP="00DB083C">
      <w:pPr>
        <w:pStyle w:val="berschrift2"/>
      </w:pPr>
      <w:bookmarkStart w:id="30" w:name="_Toc379804938"/>
      <w:r>
        <w:t>Wahl des Projektes</w:t>
      </w:r>
      <w:bookmarkEnd w:id="30"/>
    </w:p>
    <w:p w:rsidR="0085658B" w:rsidRDefault="0085658B" w:rsidP="0085658B">
      <w:pPr>
        <w:pStyle w:val="berschrift2"/>
      </w:pPr>
      <w:bookmarkStart w:id="31" w:name="_Toc379804939"/>
      <w:r>
        <w:t>Planung der Durchführung</w:t>
      </w:r>
      <w:bookmarkEnd w:id="31"/>
    </w:p>
    <w:p w:rsidR="00DB083C" w:rsidRDefault="00DB083C" w:rsidP="002F3662">
      <w:pPr>
        <w:pStyle w:val="berschrift1"/>
      </w:pPr>
      <w:r>
        <w:br w:type="page"/>
      </w:r>
      <w:bookmarkStart w:id="32" w:name="_Toc379804940"/>
      <w:r w:rsidRPr="002F3662">
        <w:lastRenderedPageBreak/>
        <w:t>Durchführung</w:t>
      </w:r>
      <w:r w:rsidR="00CC6C37">
        <w:t xml:space="preserve"> des Projektes</w:t>
      </w:r>
      <w:bookmarkEnd w:id="32"/>
    </w:p>
    <w:p w:rsidR="00DB083C" w:rsidRDefault="00DB083C" w:rsidP="00DB083C">
      <w:pPr>
        <w:pStyle w:val="berschrift2"/>
      </w:pPr>
      <w:bookmarkStart w:id="33" w:name="_Toc379804941"/>
      <w:r>
        <w:t>Crystal</w:t>
      </w:r>
      <w:r w:rsidR="00D57F74">
        <w:t xml:space="preserve"> Clear</w:t>
      </w:r>
      <w:bookmarkEnd w:id="33"/>
    </w:p>
    <w:p w:rsidR="00DB083C" w:rsidRDefault="00DB083C" w:rsidP="00DB083C">
      <w:pPr>
        <w:pStyle w:val="berschrift2"/>
      </w:pPr>
      <w:bookmarkStart w:id="34" w:name="_Toc379804942"/>
      <w:proofErr w:type="spellStart"/>
      <w:r>
        <w:t>Scrum</w:t>
      </w:r>
      <w:bookmarkEnd w:id="34"/>
      <w:proofErr w:type="spellEnd"/>
    </w:p>
    <w:p w:rsidR="00DB083C" w:rsidRPr="00DB083C" w:rsidRDefault="00DB083C" w:rsidP="00DB083C">
      <w:pPr>
        <w:pStyle w:val="berschrift2"/>
      </w:pPr>
      <w:bookmarkStart w:id="35" w:name="_Toc379804943"/>
      <w:r>
        <w:t>Kanban</w:t>
      </w:r>
      <w:bookmarkEnd w:id="35"/>
    </w:p>
    <w:p w:rsidR="002B5507" w:rsidRDefault="002B5507">
      <w:pPr>
        <w:widowControl/>
        <w:jc w:val="left"/>
        <w:rPr>
          <w:b/>
          <w:bCs/>
          <w:sz w:val="28"/>
          <w:szCs w:val="28"/>
        </w:rPr>
      </w:pPr>
      <w:r>
        <w:br w:type="page"/>
      </w:r>
    </w:p>
    <w:p w:rsidR="002B5507" w:rsidRDefault="00DA44D7" w:rsidP="002B5507">
      <w:pPr>
        <w:pStyle w:val="berschrift1"/>
      </w:pPr>
      <w:bookmarkStart w:id="36" w:name="_Toc379804944"/>
      <w:r>
        <w:lastRenderedPageBreak/>
        <w:t>Ergebnisse</w:t>
      </w:r>
      <w:bookmarkEnd w:id="36"/>
    </w:p>
    <w:p w:rsidR="00DA44D7" w:rsidRDefault="00DA44D7" w:rsidP="00DA44D7">
      <w:pPr>
        <w:pStyle w:val="berschrift2"/>
      </w:pPr>
      <w:bookmarkStart w:id="37" w:name="_Toc379804945"/>
      <w:r>
        <w:t>Analyse/Ursachenforschung</w:t>
      </w:r>
      <w:bookmarkEnd w:id="37"/>
    </w:p>
    <w:p w:rsidR="00DA44D7" w:rsidRDefault="00DA44D7" w:rsidP="00DA44D7">
      <w:pPr>
        <w:pStyle w:val="berschrift3"/>
      </w:pPr>
      <w:bookmarkStart w:id="38" w:name="_Toc379804946"/>
      <w:r>
        <w:t>Crystal Clear</w:t>
      </w:r>
      <w:bookmarkEnd w:id="38"/>
    </w:p>
    <w:p w:rsidR="00DA44D7" w:rsidRDefault="00DA44D7" w:rsidP="00DA44D7">
      <w:pPr>
        <w:pStyle w:val="berschrift3"/>
      </w:pPr>
      <w:bookmarkStart w:id="39" w:name="_Toc379804947"/>
      <w:proofErr w:type="spellStart"/>
      <w:r>
        <w:t>Scrum</w:t>
      </w:r>
      <w:bookmarkEnd w:id="39"/>
      <w:proofErr w:type="spellEnd"/>
    </w:p>
    <w:p w:rsidR="00DA44D7" w:rsidRDefault="00DA44D7" w:rsidP="00DA44D7">
      <w:pPr>
        <w:pStyle w:val="berschrift3"/>
      </w:pPr>
      <w:bookmarkStart w:id="40" w:name="_Toc379804948"/>
      <w:r>
        <w:t>Kanba</w:t>
      </w:r>
      <w:r w:rsidR="002F3662">
        <w:t>n</w:t>
      </w:r>
      <w:bookmarkEnd w:id="40"/>
    </w:p>
    <w:p w:rsidR="00DA44D7" w:rsidRDefault="00DA44D7" w:rsidP="00DA44D7">
      <w:pPr>
        <w:pStyle w:val="berschrift2"/>
      </w:pPr>
      <w:bookmarkStart w:id="41" w:name="_Toc379804949"/>
      <w:r>
        <w:t>Auswertung der Tools</w:t>
      </w:r>
      <w:bookmarkEnd w:id="41"/>
    </w:p>
    <w:p w:rsidR="002B5507" w:rsidRDefault="002B5507" w:rsidP="002B5507">
      <w:pPr>
        <w:pStyle w:val="berschrift2"/>
      </w:pPr>
      <w:bookmarkStart w:id="42" w:name="_Toc379804950"/>
      <w:r>
        <w:t xml:space="preserve">Gegenüberstellung der </w:t>
      </w:r>
      <w:r w:rsidR="00686FE5">
        <w:t>agilen Prozesse</w:t>
      </w:r>
      <w:bookmarkEnd w:id="42"/>
    </w:p>
    <w:p w:rsidR="00DB083C" w:rsidRPr="00DB083C" w:rsidRDefault="00CC6C37" w:rsidP="00DB083C">
      <w:pPr>
        <w:pStyle w:val="berschrift1"/>
      </w:pPr>
      <w:r>
        <w:br w:type="page"/>
      </w:r>
      <w:bookmarkStart w:id="43" w:name="_Toc379804951"/>
      <w:r w:rsidR="00DB083C">
        <w:lastRenderedPageBreak/>
        <w:t>Fazit</w:t>
      </w:r>
      <w:bookmarkEnd w:id="43"/>
    </w:p>
    <w:p w:rsidR="00DB083C" w:rsidRPr="00DB083C" w:rsidRDefault="00DB083C" w:rsidP="00DB083C">
      <w:pPr>
        <w:pStyle w:val="Block"/>
      </w:pPr>
    </w:p>
    <w:sectPr w:rsidR="00DB083C" w:rsidRPr="00DB083C" w:rsidSect="0018695B">
      <w:headerReference w:type="default" r:id="rId33"/>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273" w:rsidRDefault="001D3273" w:rsidP="00036903">
      <w:r>
        <w:separator/>
      </w:r>
    </w:p>
  </w:endnote>
  <w:endnote w:type="continuationSeparator" w:id="0">
    <w:p w:rsidR="001D3273" w:rsidRDefault="001D3273"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F579C1" w:rsidRDefault="00F579C1">
        <w:pPr>
          <w:pStyle w:val="Fuzeile"/>
          <w:jc w:val="right"/>
        </w:pPr>
        <w:r>
          <w:t xml:space="preserve">Seite | </w:t>
        </w:r>
        <w:r>
          <w:fldChar w:fldCharType="begin"/>
        </w:r>
        <w:r>
          <w:instrText>PAGE   \* MERGEFORMAT</w:instrText>
        </w:r>
        <w:r>
          <w:fldChar w:fldCharType="separate"/>
        </w:r>
        <w:r w:rsidR="00934D33">
          <w:rPr>
            <w:noProof/>
          </w:rPr>
          <w:t>17</w:t>
        </w:r>
        <w:r>
          <w:fldChar w:fldCharType="end"/>
        </w:r>
        <w:r>
          <w:t xml:space="preserve"> </w:t>
        </w:r>
      </w:p>
    </w:sdtContent>
  </w:sdt>
  <w:p w:rsidR="00DC5141" w:rsidRPr="00DC5141" w:rsidRDefault="00DC5141"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2B2" w:rsidRDefault="00CD12B2"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273" w:rsidRDefault="001D3273" w:rsidP="00036903">
      <w:r>
        <w:separator/>
      </w:r>
    </w:p>
  </w:footnote>
  <w:footnote w:type="continuationSeparator" w:id="0">
    <w:p w:rsidR="001D3273" w:rsidRDefault="001D3273" w:rsidP="00036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Pr="00AD1CA1" w:rsidRDefault="00E2420D" w:rsidP="0018695B">
    <w:pPr>
      <w:pStyle w:val="Kopfzeile"/>
    </w:pPr>
    <w:r>
      <w:fldChar w:fldCharType="begin"/>
    </w:r>
    <w:r>
      <w:instrText xml:space="preserve"> DOCPROPERTY  Title  \* MERGEFORMAT </w:instrText>
    </w:r>
    <w:r>
      <w:fldChar w:fldCharType="separate"/>
    </w:r>
    <w:r w:rsidR="00E17F4B">
      <w:t xml:space="preserve">Vergleich der drei agilen Softwareentwicklungsprozesse Crystal, </w:t>
    </w:r>
    <w:proofErr w:type="spellStart"/>
    <w:r w:rsidR="00E17F4B">
      <w:t>Scrum</w:t>
    </w:r>
    <w:proofErr w:type="spellEnd"/>
    <w:r w:rsidR="00E17F4B">
      <w:t xml:space="preserve"> und Kanban</w:t>
    </w:r>
    <w:r>
      <w:fldChar w:fldCharType="end"/>
    </w:r>
    <w:r w:rsidR="0018695B" w:rsidRPr="00AD1CA1">
      <w:tab/>
    </w:r>
    <w:r w:rsidR="0018695B">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95B" w:rsidRDefault="00CC6C37" w:rsidP="0018695B">
    <w:r>
      <w:rPr>
        <w:noProof/>
      </w:rPr>
      <w:drawing>
        <wp:inline distT="0" distB="0" distL="0" distR="0" wp14:anchorId="68EDADE0" wp14:editId="01344651">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EC3" w:rsidRPr="00AD1CA1" w:rsidRDefault="00830EC3" w:rsidP="0018695B">
    <w:pPr>
      <w:pStyle w:val="Kopfzeile"/>
    </w:pPr>
    <w:r w:rsidRPr="00AD1CA1">
      <w:tab/>
    </w:r>
    <w:r>
      <w:tab/>
    </w:r>
    <w:r w:rsidR="00E17F4B">
      <w:t xml:space="preserve"> </w:t>
    </w:r>
    <w:r w:rsidR="001D3273">
      <w:fldChar w:fldCharType="begin"/>
    </w:r>
    <w:r w:rsidR="001D3273">
      <w:instrText xml:space="preserve"> STYLEREF  "Überschrift 1" \n  \* MERGEFORMAT </w:instrText>
    </w:r>
    <w:r w:rsidR="001D3273">
      <w:fldChar w:fldCharType="separate"/>
    </w:r>
    <w:r w:rsidR="00934D33">
      <w:rPr>
        <w:noProof/>
      </w:rPr>
      <w:t>2</w:t>
    </w:r>
    <w:r w:rsidR="001D3273">
      <w:rPr>
        <w:noProof/>
      </w:rPr>
      <w:fldChar w:fldCharType="end"/>
    </w:r>
    <w:r w:rsidR="00E17F4B">
      <w:t xml:space="preserve"> </w:t>
    </w:r>
    <w:r w:rsidR="001D3273">
      <w:fldChar w:fldCharType="begin"/>
    </w:r>
    <w:r w:rsidR="001D3273">
      <w:instrText xml:space="preserve"> STYLEREF  "Überschrift 1"  \* MERGEFORMAT </w:instrText>
    </w:r>
    <w:r w:rsidR="001D3273">
      <w:fldChar w:fldCharType="separate"/>
    </w:r>
    <w:r w:rsidR="00934D33">
      <w:rPr>
        <w:noProof/>
      </w:rPr>
      <w:t>Agile Softwareentwicklung</w:t>
    </w:r>
    <w:r w:rsidR="001D327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4F4D8B"/>
    <w:multiLevelType w:val="hybridMultilevel"/>
    <w:tmpl w:val="1E867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8">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0775EB9"/>
    <w:multiLevelType w:val="hybridMultilevel"/>
    <w:tmpl w:val="30B2A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540A4E20"/>
    <w:multiLevelType w:val="hybridMultilevel"/>
    <w:tmpl w:val="96EEC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EE42842"/>
    <w:multiLevelType w:val="hybridMultilevel"/>
    <w:tmpl w:val="6F6CE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20">
    <w:nsid w:val="6DF767FE"/>
    <w:multiLevelType w:val="hybridMultilevel"/>
    <w:tmpl w:val="B3961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
  </w:num>
  <w:num w:numId="4">
    <w:abstractNumId w:val="5"/>
  </w:num>
  <w:num w:numId="5">
    <w:abstractNumId w:val="17"/>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6"/>
  </w:num>
  <w:num w:numId="26">
    <w:abstractNumId w:val="16"/>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6"/>
  </w:num>
  <w:num w:numId="33">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7"/>
  </w:num>
  <w:num w:numId="44">
    <w:abstractNumId w:val="20"/>
  </w:num>
  <w:num w:numId="45">
    <w:abstractNumId w:val="18"/>
  </w:num>
  <w:num w:numId="46">
    <w:abstractNumId w:val="15"/>
  </w:num>
  <w:num w:numId="47">
    <w:abstractNumId w:val="1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36903"/>
    <w:rsid w:val="00041AAE"/>
    <w:rsid w:val="0005522A"/>
    <w:rsid w:val="00090AD1"/>
    <w:rsid w:val="000A12B0"/>
    <w:rsid w:val="000C3B59"/>
    <w:rsid w:val="000D7E8E"/>
    <w:rsid w:val="000D7F5F"/>
    <w:rsid w:val="00124810"/>
    <w:rsid w:val="001251DD"/>
    <w:rsid w:val="001522E5"/>
    <w:rsid w:val="001678E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5507"/>
    <w:rsid w:val="002B6709"/>
    <w:rsid w:val="002D76A9"/>
    <w:rsid w:val="002F3662"/>
    <w:rsid w:val="00325247"/>
    <w:rsid w:val="0034044F"/>
    <w:rsid w:val="003664C8"/>
    <w:rsid w:val="00370199"/>
    <w:rsid w:val="003A1C7E"/>
    <w:rsid w:val="003B621A"/>
    <w:rsid w:val="003F3F15"/>
    <w:rsid w:val="0041424F"/>
    <w:rsid w:val="00433E9B"/>
    <w:rsid w:val="00442913"/>
    <w:rsid w:val="00451732"/>
    <w:rsid w:val="00452F63"/>
    <w:rsid w:val="0046081C"/>
    <w:rsid w:val="004A32F3"/>
    <w:rsid w:val="004F3C5B"/>
    <w:rsid w:val="0051624F"/>
    <w:rsid w:val="00523772"/>
    <w:rsid w:val="0053759C"/>
    <w:rsid w:val="00537C79"/>
    <w:rsid w:val="00564228"/>
    <w:rsid w:val="005742F3"/>
    <w:rsid w:val="0058236E"/>
    <w:rsid w:val="005A5532"/>
    <w:rsid w:val="005B75A0"/>
    <w:rsid w:val="005C3FD9"/>
    <w:rsid w:val="005E25F6"/>
    <w:rsid w:val="005F3904"/>
    <w:rsid w:val="005F59E3"/>
    <w:rsid w:val="006318E6"/>
    <w:rsid w:val="00633A82"/>
    <w:rsid w:val="00642A81"/>
    <w:rsid w:val="00657677"/>
    <w:rsid w:val="006770B4"/>
    <w:rsid w:val="00686FE5"/>
    <w:rsid w:val="0068753F"/>
    <w:rsid w:val="006B3652"/>
    <w:rsid w:val="006B7054"/>
    <w:rsid w:val="006C00E4"/>
    <w:rsid w:val="007303E3"/>
    <w:rsid w:val="00740CB9"/>
    <w:rsid w:val="00750FE8"/>
    <w:rsid w:val="007629E3"/>
    <w:rsid w:val="007761DF"/>
    <w:rsid w:val="007C022C"/>
    <w:rsid w:val="007E74CD"/>
    <w:rsid w:val="007F27A8"/>
    <w:rsid w:val="0081311F"/>
    <w:rsid w:val="0082119C"/>
    <w:rsid w:val="00830EC3"/>
    <w:rsid w:val="00844427"/>
    <w:rsid w:val="0085658B"/>
    <w:rsid w:val="0085798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4254"/>
    <w:rsid w:val="00975D3C"/>
    <w:rsid w:val="009B60F7"/>
    <w:rsid w:val="009C02CF"/>
    <w:rsid w:val="009C4F77"/>
    <w:rsid w:val="009E65F9"/>
    <w:rsid w:val="00A070DB"/>
    <w:rsid w:val="00A128A0"/>
    <w:rsid w:val="00A24880"/>
    <w:rsid w:val="00A31ECF"/>
    <w:rsid w:val="00A51C3E"/>
    <w:rsid w:val="00A562AD"/>
    <w:rsid w:val="00A64272"/>
    <w:rsid w:val="00A850B6"/>
    <w:rsid w:val="00AB1982"/>
    <w:rsid w:val="00AB1C3F"/>
    <w:rsid w:val="00AC05BE"/>
    <w:rsid w:val="00AD1CA1"/>
    <w:rsid w:val="00AD2833"/>
    <w:rsid w:val="00AF447E"/>
    <w:rsid w:val="00B15202"/>
    <w:rsid w:val="00B63898"/>
    <w:rsid w:val="00B72743"/>
    <w:rsid w:val="00B75F6E"/>
    <w:rsid w:val="00B92658"/>
    <w:rsid w:val="00BD3D37"/>
    <w:rsid w:val="00BD482D"/>
    <w:rsid w:val="00C03246"/>
    <w:rsid w:val="00C169FD"/>
    <w:rsid w:val="00C20BF7"/>
    <w:rsid w:val="00C3436A"/>
    <w:rsid w:val="00C512E0"/>
    <w:rsid w:val="00C76CE0"/>
    <w:rsid w:val="00C8006E"/>
    <w:rsid w:val="00C8082F"/>
    <w:rsid w:val="00CA710B"/>
    <w:rsid w:val="00CC6C37"/>
    <w:rsid w:val="00CD059A"/>
    <w:rsid w:val="00CD12B2"/>
    <w:rsid w:val="00D033F6"/>
    <w:rsid w:val="00D20FBA"/>
    <w:rsid w:val="00D55E5A"/>
    <w:rsid w:val="00D57F74"/>
    <w:rsid w:val="00DA44D7"/>
    <w:rsid w:val="00DA47D3"/>
    <w:rsid w:val="00DB083C"/>
    <w:rsid w:val="00DC5141"/>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F430E8"/>
    <w:rsid w:val="00F46194"/>
    <w:rsid w:val="00F468AC"/>
    <w:rsid w:val="00F579C1"/>
    <w:rsid w:val="00F62A13"/>
    <w:rsid w:val="00F71B12"/>
    <w:rsid w:val="00F76BB4"/>
    <w:rsid w:val="00F825B1"/>
    <w:rsid w:val="00F8436F"/>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able of figures" w:uiPriority="99"/>
    <w:lsdException w:name="Hyperlink" w:uiPriority="99"/>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diagramLayout" Target="diagrams/layou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footer" Target="footer1.xml"/><Relationship Id="rId19" Type="http://schemas.openxmlformats.org/officeDocument/2006/relationships/diagramLayout" Target="diagrams/layout2.xml"/><Relationship Id="rId31" Type="http://schemas.openxmlformats.org/officeDocument/2006/relationships/diagramColors" Target="diagrams/colors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8D0EA19F-79B5-417D-B852-87B5ED3DB7C4}" type="presOf" srcId="{4F8B4D19-41DD-46A7-A532-962CEFC734D5}" destId="{B0A8CBC0-1794-4E7F-9AA5-7BB7639A4AE8}" srcOrd="0" destOrd="0" presId="urn:microsoft.com/office/officeart/2005/8/layout/chevron1"/>
    <dgm:cxn modelId="{B63D0F11-4605-47AD-869D-0E6F78C88B3D}"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0CC5905C-DE14-4074-96D4-FD3D5D05B9AA}" type="presOf" srcId="{A098BB04-23DC-4E7A-8A8A-2DBC5A1EA15A}" destId="{AF567B5B-1AE5-467B-9D1A-ABB9FD43EDA8}" srcOrd="0" destOrd="0" presId="urn:microsoft.com/office/officeart/2005/8/layout/chevron1"/>
    <dgm:cxn modelId="{0E3E59AA-D1AE-4B68-B516-83AA6D29E337}"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251C8FA1-1ADE-4749-A97D-D18E7C94129C}" type="presParOf" srcId="{AF567B5B-1AE5-467B-9D1A-ABB9FD43EDA8}" destId="{48211093-16F6-492D-806C-013D9E408995}" srcOrd="0" destOrd="0" presId="urn:microsoft.com/office/officeart/2005/8/layout/chevron1"/>
    <dgm:cxn modelId="{C5703AF6-4AC3-40FA-BD6F-5D387ADA6AD3}" type="presParOf" srcId="{AF567B5B-1AE5-467B-9D1A-ABB9FD43EDA8}" destId="{FAC2C440-ED3A-4ECC-A4AD-2A4021CC9E6A}" srcOrd="1" destOrd="0" presId="urn:microsoft.com/office/officeart/2005/8/layout/chevron1"/>
    <dgm:cxn modelId="{933011C6-9264-4A82-AA6B-A4489B077D75}" type="presParOf" srcId="{AF567B5B-1AE5-467B-9D1A-ABB9FD43EDA8}" destId="{40D37583-E5C0-4EA9-9AB1-70B05BA374B2}" srcOrd="2" destOrd="0" presId="urn:microsoft.com/office/officeart/2005/8/layout/chevron1"/>
    <dgm:cxn modelId="{5950B733-7CCF-4D31-8AE7-D7B1C90B367E}" type="presParOf" srcId="{AF567B5B-1AE5-467B-9D1A-ABB9FD43EDA8}" destId="{10C39741-3FF8-4734-A550-A51A0679C40C}" srcOrd="3" destOrd="0" presId="urn:microsoft.com/office/officeart/2005/8/layout/chevron1"/>
    <dgm:cxn modelId="{B714A523-373C-4CD2-B4CD-021ABA0817C2}"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8B603210-C7DA-49F1-87EA-DD5D835178D0}" type="presOf" srcId="{A098BB04-23DC-4E7A-8A8A-2DBC5A1EA15A}" destId="{AF567B5B-1AE5-467B-9D1A-ABB9FD43EDA8}" srcOrd="0" destOrd="0" presId="urn:microsoft.com/office/officeart/2005/8/layout/chevron1"/>
    <dgm:cxn modelId="{DAD94D2A-D344-4F6A-9BAF-FDC1F49918CB}" type="presOf" srcId="{BC3FCE93-9F7B-459F-AB3F-7F18CABA24B0}" destId="{E154E153-3AEF-48D9-99F7-6F2B8CB15958}" srcOrd="0" destOrd="0" presId="urn:microsoft.com/office/officeart/2005/8/layout/chevron1"/>
    <dgm:cxn modelId="{5D2A2701-5000-47ED-9E80-FC68FCB0F20A}" type="presOf" srcId="{E5C4CA86-4C48-48B9-A0A6-A1982378D82F}" destId="{48211093-16F6-492D-806C-013D9E408995}" srcOrd="0" destOrd="0" presId="urn:microsoft.com/office/officeart/2005/8/layout/chevron1"/>
    <dgm:cxn modelId="{F897E502-EB55-4BE0-A4D4-DD46D976D257}" type="presOf" srcId="{4F8B4D19-41DD-46A7-A532-962CEFC734D5}" destId="{B0A8CBC0-1794-4E7F-9AA5-7BB7639A4AE8}" srcOrd="0" destOrd="0" presId="urn:microsoft.com/office/officeart/2005/8/layout/chevron1"/>
    <dgm:cxn modelId="{BFCA50E4-B595-4157-BBE4-7FDE874C3AD0}" srcId="{A098BB04-23DC-4E7A-8A8A-2DBC5A1EA15A}" destId="{BC3FCE93-9F7B-459F-AB3F-7F18CABA24B0}" srcOrd="3" destOrd="0" parTransId="{F0102B6D-8122-4E88-9C29-1EB04CE101F0}" sibTransId="{3C6973A3-AF98-45A9-8612-E6F8630E8BD5}"/>
    <dgm:cxn modelId="{523307A4-AC3B-4AF0-A2D4-413955BF8F17}"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F96D5BF8-E634-409F-872E-1163F4ED1F51}" type="presParOf" srcId="{AF567B5B-1AE5-467B-9D1A-ABB9FD43EDA8}" destId="{48211093-16F6-492D-806C-013D9E408995}" srcOrd="0" destOrd="0" presId="urn:microsoft.com/office/officeart/2005/8/layout/chevron1"/>
    <dgm:cxn modelId="{64F5CA95-FBAE-40D3-A8B6-DF976C6A5703}" type="presParOf" srcId="{AF567B5B-1AE5-467B-9D1A-ABB9FD43EDA8}" destId="{FAC2C440-ED3A-4ECC-A4AD-2A4021CC9E6A}" srcOrd="1" destOrd="0" presId="urn:microsoft.com/office/officeart/2005/8/layout/chevron1"/>
    <dgm:cxn modelId="{24230294-DB76-4162-ADF2-A09AD14743F4}" type="presParOf" srcId="{AF567B5B-1AE5-467B-9D1A-ABB9FD43EDA8}" destId="{40D37583-E5C0-4EA9-9AB1-70B05BA374B2}" srcOrd="2" destOrd="0" presId="urn:microsoft.com/office/officeart/2005/8/layout/chevron1"/>
    <dgm:cxn modelId="{AFA41096-EB74-49D5-810C-9AC92F34E3F4}" type="presParOf" srcId="{AF567B5B-1AE5-467B-9D1A-ABB9FD43EDA8}" destId="{10C39741-3FF8-4734-A550-A51A0679C40C}" srcOrd="3" destOrd="0" presId="urn:microsoft.com/office/officeart/2005/8/layout/chevron1"/>
    <dgm:cxn modelId="{C5CEE1D2-3336-4E06-9704-56587430C27F}" type="presParOf" srcId="{AF567B5B-1AE5-467B-9D1A-ABB9FD43EDA8}" destId="{B0A8CBC0-1794-4E7F-9AA5-7BB7639A4AE8}" srcOrd="4" destOrd="0" presId="urn:microsoft.com/office/officeart/2005/8/layout/chevron1"/>
    <dgm:cxn modelId="{9C86B1F7-A535-4DB4-8206-80D7FF70C02A}" type="presParOf" srcId="{AF567B5B-1AE5-467B-9D1A-ABB9FD43EDA8}" destId="{DD2B13DA-0893-4086-B807-BF55EA5E0DAD}" srcOrd="5" destOrd="0" presId="urn:microsoft.com/office/officeart/2005/8/layout/chevron1"/>
    <dgm:cxn modelId="{95E57FE6-B15C-4B2B-B745-6CE70D9ADD1C}"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EE661841-4D04-4429-889F-A5FA94EB2B3B}" type="presOf" srcId="{4F8B4D19-41DD-46A7-A532-962CEFC734D5}" destId="{B0A8CBC0-1794-4E7F-9AA5-7BB7639A4AE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D1747ABE-33BC-4ED7-822B-F7728798C8C3}" type="presOf" srcId="{E5C4CA86-4C48-48B9-A0A6-A1982378D82F}" destId="{48211093-16F6-492D-806C-013D9E408995}" srcOrd="0" destOrd="0" presId="urn:microsoft.com/office/officeart/2005/8/layout/chevron1"/>
    <dgm:cxn modelId="{C3021597-412D-4F17-A7AC-4499C4A1469E}" type="presOf" srcId="{A098BB04-23DC-4E7A-8A8A-2DBC5A1EA15A}" destId="{AF567B5B-1AE5-467B-9D1A-ABB9FD43EDA8}" srcOrd="0" destOrd="0" presId="urn:microsoft.com/office/officeart/2005/8/layout/chevron1"/>
    <dgm:cxn modelId="{A44894B7-1E56-4C24-8261-AD2CE9A418D1}"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99770E1F-1667-4C6E-B596-AF847A2A4E40}" type="presParOf" srcId="{AF567B5B-1AE5-467B-9D1A-ABB9FD43EDA8}" destId="{48211093-16F6-492D-806C-013D9E408995}" srcOrd="0" destOrd="0" presId="urn:microsoft.com/office/officeart/2005/8/layout/chevron1"/>
    <dgm:cxn modelId="{8D4D88B3-6D6C-4433-BE9C-33631FE00B93}" type="presParOf" srcId="{AF567B5B-1AE5-467B-9D1A-ABB9FD43EDA8}" destId="{FAC2C440-ED3A-4ECC-A4AD-2A4021CC9E6A}" srcOrd="1" destOrd="0" presId="urn:microsoft.com/office/officeart/2005/8/layout/chevron1"/>
    <dgm:cxn modelId="{80D6847D-998C-4414-851D-3B7323E60DA5}" type="presParOf" srcId="{AF567B5B-1AE5-467B-9D1A-ABB9FD43EDA8}" destId="{40D37583-E5C0-4EA9-9AB1-70B05BA374B2}" srcOrd="2" destOrd="0" presId="urn:microsoft.com/office/officeart/2005/8/layout/chevron1"/>
    <dgm:cxn modelId="{49929351-84B3-4D90-AC63-F296BF0F5EDA}" type="presParOf" srcId="{AF567B5B-1AE5-467B-9D1A-ABB9FD43EDA8}" destId="{10C39741-3FF8-4734-A550-A51A0679C40C}" srcOrd="3" destOrd="0" presId="urn:microsoft.com/office/officeart/2005/8/layout/chevron1"/>
    <dgm:cxn modelId="{3B75AD63-3A80-4E86-8071-6311B24EDE2E}"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7C4FB63E-817F-4BF5-8362-0B51B8D8658D}"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85841D32-6F66-4228-BA93-257B44F5BCC8}" type="presOf" srcId="{E5C4CA86-4C48-48B9-A0A6-A1982378D82F}" destId="{48211093-16F6-492D-806C-013D9E408995}" srcOrd="0" destOrd="0" presId="urn:microsoft.com/office/officeart/2005/8/layout/chevron1"/>
    <dgm:cxn modelId="{6597902E-F22B-401C-A064-112FF373DB45}"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B2AD42BF-5B50-4592-B31F-8758D210E3BD}" type="presParOf" srcId="{AF567B5B-1AE5-467B-9D1A-ABB9FD43EDA8}" destId="{48211093-16F6-492D-806C-013D9E408995}" srcOrd="0" destOrd="0" presId="urn:microsoft.com/office/officeart/2005/8/layout/chevron1"/>
    <dgm:cxn modelId="{74EEC769-1E75-48AF-96C6-56DFD1C50101}" type="presParOf" srcId="{AF567B5B-1AE5-467B-9D1A-ABB9FD43EDA8}" destId="{FAC2C440-ED3A-4ECC-A4AD-2A4021CC9E6A}" srcOrd="1" destOrd="0" presId="urn:microsoft.com/office/officeart/2005/8/layout/chevron1"/>
    <dgm:cxn modelId="{F8EC6DFE-42CC-41E5-9545-1300B2EC945C}"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2</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1</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2</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3</b:RefOrder>
  </b:Source>
</b:Sources>
</file>

<file path=customXml/itemProps1.xml><?xml version="1.0" encoding="utf-8"?>
<ds:datastoreItem xmlns:ds="http://schemas.openxmlformats.org/officeDocument/2006/customXml" ds:itemID="{B34DE15F-E4B6-4AFE-99C2-4BE252E8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23</Pages>
  <Words>2760</Words>
  <Characters>17393</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20113</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20</cp:revision>
  <dcterms:created xsi:type="dcterms:W3CDTF">2013-10-28T19:50:00Z</dcterms:created>
  <dcterms:modified xsi:type="dcterms:W3CDTF">2014-02-11T18:43:00Z</dcterms:modified>
</cp:coreProperties>
</file>