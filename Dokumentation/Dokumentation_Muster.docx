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68" w:type="dxa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C8082F" w:rsidRPr="009208AC" w:rsidTr="00036903">
        <w:trPr>
          <w:trHeight w:val="13065"/>
        </w:trPr>
        <w:tc>
          <w:tcPr>
            <w:tcW w:w="9268" w:type="dxa"/>
            <w:tcBorders>
              <w:top w:val="nil"/>
              <w:left w:val="nil"/>
              <w:bottom w:val="nil"/>
              <w:right w:val="nil"/>
            </w:tcBorders>
          </w:tcPr>
          <w:p w:rsidR="00C8082F" w:rsidRPr="00036903" w:rsidRDefault="00C8082F" w:rsidP="00036903"/>
          <w:p w:rsidR="00C8082F" w:rsidRDefault="00C8082F" w:rsidP="00036903"/>
          <w:p w:rsidR="00C8082F" w:rsidRDefault="00C8082F" w:rsidP="00036903"/>
          <w:p w:rsidR="00C8082F" w:rsidRPr="006B7054" w:rsidRDefault="00E2420D" w:rsidP="00036903">
            <w:pPr>
              <w:pStyle w:val="DeckBlattThema"/>
            </w:pPr>
            <w:r>
              <w:fldChar w:fldCharType="begin"/>
            </w:r>
            <w:r>
              <w:instrText xml:space="preserve"> TITLE   \* MERGEFORMAT </w:instrText>
            </w:r>
            <w:r>
              <w:fldChar w:fldCharType="separate"/>
            </w:r>
            <w:r w:rsidR="00DB083C">
              <w:t xml:space="preserve">Vergleich der drei agilen Softwareentwicklungsprozesse Crystal, </w:t>
            </w:r>
            <w:proofErr w:type="spellStart"/>
            <w:r w:rsidR="00DB083C">
              <w:t>Scrum</w:t>
            </w:r>
            <w:proofErr w:type="spellEnd"/>
            <w:r w:rsidR="00DB083C">
              <w:t xml:space="preserve"> und Kanban</w:t>
            </w:r>
            <w:r>
              <w:fldChar w:fldCharType="end"/>
            </w:r>
          </w:p>
          <w:p w:rsidR="00C8082F" w:rsidRDefault="00C8082F" w:rsidP="00036903">
            <w:pPr>
              <w:pStyle w:val="DeckblattZentriert"/>
            </w:pPr>
          </w:p>
          <w:p w:rsidR="00C8082F" w:rsidRDefault="00C8082F" w:rsidP="00036903"/>
          <w:p w:rsidR="00C8082F" w:rsidRPr="00EA07E0" w:rsidRDefault="00C8082F" w:rsidP="00036903">
            <w:pPr>
              <w:pStyle w:val="DeckblattZentriert"/>
            </w:pPr>
            <w:r w:rsidRPr="00EA07E0">
              <w:t>STUDIENARBEIT</w:t>
            </w:r>
          </w:p>
          <w:p w:rsidR="00C8082F" w:rsidRDefault="00C8082F" w:rsidP="00036903">
            <w:pPr>
              <w:pStyle w:val="DeckBlattThema"/>
            </w:pPr>
          </w:p>
          <w:p w:rsidR="00C8082F" w:rsidRDefault="00C8082F" w:rsidP="00036903">
            <w:pPr>
              <w:pStyle w:val="Block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>für die Prüfung zum</w:t>
            </w:r>
          </w:p>
          <w:p w:rsidR="00C8082F" w:rsidRPr="002B5507" w:rsidRDefault="00C8082F" w:rsidP="00036903">
            <w:pPr>
              <w:pStyle w:val="DeckblattZentriert"/>
            </w:pPr>
          </w:p>
          <w:p w:rsidR="00C8082F" w:rsidRPr="002B5507" w:rsidRDefault="00C8082F" w:rsidP="00036903">
            <w:pPr>
              <w:pStyle w:val="DeckblattZentriert"/>
            </w:pPr>
            <w:r w:rsidRPr="002B5507">
              <w:t xml:space="preserve">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Engineering/Bachelor </w:t>
            </w:r>
            <w:proofErr w:type="spellStart"/>
            <w:r w:rsidRPr="002B5507">
              <w:t>of</w:t>
            </w:r>
            <w:proofErr w:type="spellEnd"/>
            <w:r w:rsidRPr="002B5507">
              <w:t xml:space="preserve"> Science</w:t>
            </w:r>
          </w:p>
          <w:p w:rsidR="00AD1CA1" w:rsidRPr="002B5507" w:rsidRDefault="00AD1CA1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>
              <w:t xml:space="preserve">des </w:t>
            </w:r>
            <w:r w:rsidR="00A31ECF">
              <w:t>Studiengang</w:t>
            </w:r>
            <w:r w:rsidRPr="006B7054">
              <w:t>s</w:t>
            </w:r>
            <w:r w:rsidR="00A31ECF">
              <w:t xml:space="preserve"> Informatik</w:t>
            </w:r>
            <w:r w:rsidR="00A31ECF">
              <w:br/>
              <w:t>Studienrichtung</w:t>
            </w:r>
            <w:r w:rsidRPr="006B7054">
              <w:t xml:space="preserve"> Angewandte Informatik</w:t>
            </w:r>
          </w:p>
          <w:p w:rsidR="00C8082F" w:rsidRPr="006B7054" w:rsidRDefault="00C8082F" w:rsidP="00036903">
            <w:pPr>
              <w:pStyle w:val="DeckblattZentriert"/>
            </w:pPr>
          </w:p>
          <w:p w:rsidR="005742F3" w:rsidRDefault="00C8082F" w:rsidP="00036903">
            <w:pPr>
              <w:pStyle w:val="DeckblattZentriert"/>
            </w:pPr>
            <w:r>
              <w:t xml:space="preserve">an der </w:t>
            </w:r>
          </w:p>
          <w:p w:rsidR="00AD1CA1" w:rsidRDefault="00AD1CA1" w:rsidP="00036903">
            <w:pPr>
              <w:pStyle w:val="DeckblattZentriert"/>
            </w:pPr>
          </w:p>
          <w:p w:rsidR="00C8082F" w:rsidRDefault="005742F3" w:rsidP="00036903">
            <w:pPr>
              <w:pStyle w:val="DeckblattZentriert"/>
            </w:pPr>
            <w:r>
              <w:t>Dualen Hochschule Baden-Württemberg Karlsruhe</w:t>
            </w:r>
          </w:p>
          <w:p w:rsidR="00C8082F" w:rsidRDefault="00C8082F" w:rsidP="00036903">
            <w:pPr>
              <w:pStyle w:val="Block"/>
            </w:pPr>
          </w:p>
          <w:p w:rsidR="00C8082F" w:rsidRDefault="00C8082F" w:rsidP="00036903">
            <w:pPr>
              <w:pStyle w:val="DeckblattZentriert"/>
            </w:pPr>
            <w:r>
              <w:t>von</w:t>
            </w:r>
          </w:p>
          <w:p w:rsidR="00C8082F" w:rsidRDefault="00C8082F" w:rsidP="00036903">
            <w:pPr>
              <w:pStyle w:val="DeckblattZentriert"/>
            </w:pPr>
          </w:p>
          <w:p w:rsidR="00C8082F" w:rsidRPr="006B7054" w:rsidRDefault="00C8082F" w:rsidP="00036903">
            <w:pPr>
              <w:pStyle w:val="DeckblattZentriert"/>
            </w:pPr>
            <w:r w:rsidRPr="006B7054">
              <w:t>Vorname Nachname</w:t>
            </w:r>
          </w:p>
          <w:p w:rsidR="00C8082F" w:rsidRPr="006B7054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DeckblattZentriert"/>
            </w:pPr>
            <w:r w:rsidRPr="006B7054">
              <w:t>Abgabedatum</w:t>
            </w:r>
          </w:p>
          <w:p w:rsidR="00C8082F" w:rsidRDefault="00C8082F" w:rsidP="00036903"/>
          <w:p w:rsidR="00C8082F" w:rsidRDefault="00C8082F" w:rsidP="00036903"/>
          <w:p w:rsidR="000C3B59" w:rsidRDefault="000C3B59" w:rsidP="00036903"/>
          <w:p w:rsidR="000C3B59" w:rsidRDefault="000C3B59" w:rsidP="00036903"/>
          <w:p w:rsidR="000C3B59" w:rsidRDefault="000C3B59" w:rsidP="00036903"/>
          <w:p w:rsidR="00C8082F" w:rsidRDefault="00C8082F" w:rsidP="00036903"/>
          <w:p w:rsidR="00C8082F" w:rsidRDefault="00C8082F" w:rsidP="00036903"/>
          <w:p w:rsidR="00C8082F" w:rsidRPr="006B7054" w:rsidRDefault="00C8082F" w:rsidP="00036903">
            <w:pPr>
              <w:pStyle w:val="Block"/>
            </w:pPr>
            <w:r w:rsidRPr="006B7054">
              <w:t>Matrikelnummer</w:t>
            </w:r>
            <w:r w:rsidRPr="006B7054">
              <w:tab/>
            </w:r>
            <w:proofErr w:type="spellStart"/>
            <w:r w:rsidRPr="006B7054">
              <w:t>Matrikelnummer</w:t>
            </w:r>
            <w:proofErr w:type="spellEnd"/>
          </w:p>
          <w:p w:rsidR="00C8082F" w:rsidRPr="006B7054" w:rsidRDefault="00C8082F" w:rsidP="00036903">
            <w:pPr>
              <w:pStyle w:val="Block"/>
            </w:pPr>
            <w:r w:rsidRPr="006B7054">
              <w:t>Kurs</w:t>
            </w:r>
            <w:r w:rsidRPr="006B7054">
              <w:tab/>
              <w:t>Kursbezeichnung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>Ausbildungsfirma</w:t>
            </w:r>
            <w:r w:rsidRPr="006B7054">
              <w:tab/>
              <w:t>Firmenname</w:t>
            </w:r>
            <w:r w:rsidR="00036903">
              <w:t xml:space="preserve">, </w:t>
            </w:r>
            <w:r w:rsidRPr="006B7054">
              <w:tab/>
              <w:t>Stadt</w:t>
            </w:r>
          </w:p>
          <w:p w:rsidR="00C8082F" w:rsidRPr="006B7054" w:rsidRDefault="00C8082F" w:rsidP="00036903">
            <w:pPr>
              <w:pStyle w:val="Block"/>
            </w:pPr>
            <w:r w:rsidRPr="006B7054">
              <w:t xml:space="preserve">Betreuer </w:t>
            </w:r>
            <w:r w:rsidR="001E2E93" w:rsidRPr="006B7054">
              <w:t>[</w:t>
            </w:r>
            <w:r w:rsidRPr="006B7054">
              <w:t>der Ausbildungsfirma</w:t>
            </w:r>
            <w:r w:rsidR="001E2E93" w:rsidRPr="006B7054">
              <w:t>]</w:t>
            </w:r>
            <w:r w:rsidRPr="006B7054">
              <w:tab/>
              <w:t xml:space="preserve">Titel Vorname Nachname </w:t>
            </w:r>
          </w:p>
          <w:p w:rsidR="00C8082F" w:rsidRDefault="00C8082F" w:rsidP="00036903">
            <w:pPr>
              <w:pStyle w:val="Block"/>
            </w:pPr>
            <w:r w:rsidRPr="006B7054">
              <w:t>[Gutachter der Studienakademie</w:t>
            </w:r>
            <w:r w:rsidRPr="006B7054">
              <w:tab/>
              <w:t>Titel Vorname Nachname]</w:t>
            </w:r>
          </w:p>
        </w:tc>
      </w:tr>
    </w:tbl>
    <w:p w:rsidR="006B3652" w:rsidRDefault="006B3652" w:rsidP="00036903"/>
    <w:p w:rsidR="0094609B" w:rsidRDefault="0094609B" w:rsidP="00036903"/>
    <w:p w:rsidR="000C3B59" w:rsidRDefault="000C3B59" w:rsidP="000C3B59"/>
    <w:p w:rsidR="0025070A" w:rsidRDefault="0025070A" w:rsidP="000C3B59"/>
    <w:p w:rsidR="0025070A" w:rsidRDefault="0025070A" w:rsidP="000C3B59"/>
    <w:p w:rsidR="0025070A" w:rsidRDefault="0025070A" w:rsidP="000C3B59"/>
    <w:p w:rsidR="0025070A" w:rsidRDefault="0025070A" w:rsidP="000C3B59"/>
    <w:p w:rsidR="000C3B59" w:rsidRDefault="000C3B59" w:rsidP="000C3B59"/>
    <w:p w:rsidR="00537C79" w:rsidRDefault="00537C79" w:rsidP="00036903">
      <w:pPr>
        <w:pStyle w:val="Blockberschrift"/>
      </w:pPr>
      <w:r>
        <w:t>Erklärung</w:t>
      </w:r>
    </w:p>
    <w:p w:rsidR="00537C79" w:rsidRDefault="00A31ECF" w:rsidP="00036903">
      <w:pPr>
        <w:pStyle w:val="Block"/>
      </w:pPr>
      <w:r>
        <w:t>gemäß § 5 (3</w:t>
      </w:r>
      <w:r w:rsidR="00537C79">
        <w:t xml:space="preserve">) der „Studien- und Prüfungsordnung DHBW Technik“ vom </w:t>
      </w:r>
      <w:r>
        <w:t>22</w:t>
      </w:r>
      <w:r w:rsidR="00537C79">
        <w:t xml:space="preserve">. </w:t>
      </w:r>
      <w:r>
        <w:t>September 2011</w:t>
      </w:r>
      <w:r w:rsidR="00537C79">
        <w:t>.</w:t>
      </w:r>
    </w:p>
    <w:p w:rsidR="00537C79" w:rsidRPr="009208AC" w:rsidRDefault="00537C79" w:rsidP="00036903">
      <w:pPr>
        <w:pStyle w:val="Block"/>
      </w:pPr>
      <w:r>
        <w:t>Ich habe die vorliegende Arbeit selbstständig verfasst und keine anderen als die angegebenen Quellen und Hilfsmittel verwendet.</w:t>
      </w:r>
    </w:p>
    <w:p w:rsidR="00537C79" w:rsidRDefault="00537C79" w:rsidP="00036903">
      <w:pPr>
        <w:pStyle w:val="Block"/>
      </w:pPr>
    </w:p>
    <w:p w:rsidR="006B7054" w:rsidRDefault="006B7054" w:rsidP="00036903">
      <w:pPr>
        <w:pStyle w:val="Block"/>
      </w:pPr>
    </w:p>
    <w:p w:rsidR="006B7054" w:rsidRDefault="006B7054" w:rsidP="00036903">
      <w:pPr>
        <w:pStyle w:val="Block"/>
      </w:pPr>
    </w:p>
    <w:p w:rsidR="00537C79" w:rsidRPr="006B7054" w:rsidRDefault="00537C79" w:rsidP="00036903">
      <w:pPr>
        <w:pStyle w:val="DatumUnterschrift"/>
      </w:pPr>
      <w:r w:rsidRPr="006B7054">
        <w:t xml:space="preserve">Ort, Datum </w:t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 w:rsidRPr="006B7054">
        <w:tab/>
      </w:r>
      <w:r w:rsidR="006B7054">
        <w:tab/>
      </w:r>
      <w:r w:rsidR="006B7054">
        <w:tab/>
      </w:r>
      <w:r w:rsidRPr="006B7054">
        <w:t>Unterschrift</w:t>
      </w:r>
    </w:p>
    <w:p w:rsidR="00537C79" w:rsidRDefault="00537C79" w:rsidP="00DB083C">
      <w:pPr>
        <w:pStyle w:val="berschriftOhneNummer"/>
      </w:pPr>
      <w:r>
        <w:br w:type="page"/>
      </w:r>
      <w:bookmarkStart w:id="0" w:name="_Toc373243503"/>
      <w:r w:rsidR="00DB083C">
        <w:lastRenderedPageBreak/>
        <w:t>Zusammenfassung</w:t>
      </w:r>
      <w:bookmarkEnd w:id="0"/>
    </w:p>
    <w:p w:rsidR="00DB083C" w:rsidRDefault="00DB083C" w:rsidP="00DB083C">
      <w:pPr>
        <w:pStyle w:val="Block"/>
      </w:pPr>
    </w:p>
    <w:p w:rsidR="00DB083C" w:rsidRDefault="00DB083C" w:rsidP="00DB083C">
      <w:pPr>
        <w:pStyle w:val="Block"/>
      </w:pPr>
    </w:p>
    <w:p w:rsidR="00DB083C" w:rsidRDefault="00DB083C" w:rsidP="00DB083C">
      <w:pPr>
        <w:pStyle w:val="berschriftOhneNummer"/>
      </w:pPr>
      <w:bookmarkStart w:id="1" w:name="_Toc373243504"/>
      <w:r>
        <w:t>Abstract</w:t>
      </w:r>
      <w:bookmarkEnd w:id="1"/>
    </w:p>
    <w:p w:rsidR="00DB083C" w:rsidRPr="00DB083C" w:rsidRDefault="00DB083C" w:rsidP="00DB083C">
      <w:pPr>
        <w:pStyle w:val="Block"/>
      </w:pPr>
      <w:r>
        <w:br w:type="page"/>
      </w:r>
    </w:p>
    <w:p w:rsidR="00E3281C" w:rsidRDefault="0094609B" w:rsidP="0082119C">
      <w:pPr>
        <w:pStyle w:val="berschriftOhneNummer"/>
      </w:pPr>
      <w:bookmarkStart w:id="2" w:name="_Toc373243505"/>
      <w:r>
        <w:lastRenderedPageBreak/>
        <w:t>Inhaltsverzeichnis</w:t>
      </w:r>
      <w:bookmarkEnd w:id="2"/>
    </w:p>
    <w:p w:rsidR="00DA44D7" w:rsidRDefault="00945962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 w:rsidR="007629E3">
        <w:rPr>
          <w:b/>
        </w:rPr>
        <w:instrText xml:space="preserve"> TOC \o "1-3" \u </w:instrText>
      </w:r>
      <w:r>
        <w:rPr>
          <w:b/>
        </w:rPr>
        <w:fldChar w:fldCharType="separate"/>
      </w:r>
      <w:r w:rsidR="00DA44D7">
        <w:rPr>
          <w:noProof/>
        </w:rPr>
        <w:t>Zusammenfassung</w:t>
      </w:r>
      <w:r w:rsidR="00DA44D7">
        <w:rPr>
          <w:noProof/>
        </w:rPr>
        <w:tab/>
      </w:r>
      <w:r w:rsidR="00DA44D7">
        <w:rPr>
          <w:noProof/>
        </w:rPr>
        <w:fldChar w:fldCharType="begin"/>
      </w:r>
      <w:r w:rsidR="00DA44D7">
        <w:rPr>
          <w:noProof/>
        </w:rPr>
        <w:instrText xml:space="preserve"> PAGEREF _Toc373243503 \h </w:instrText>
      </w:r>
      <w:r w:rsidR="00DA44D7">
        <w:rPr>
          <w:noProof/>
        </w:rPr>
      </w:r>
      <w:r w:rsidR="00DA44D7">
        <w:rPr>
          <w:noProof/>
        </w:rPr>
        <w:fldChar w:fldCharType="separate"/>
      </w:r>
      <w:r w:rsidR="00DA44D7">
        <w:rPr>
          <w:noProof/>
        </w:rPr>
        <w:t>3</w:t>
      </w:r>
      <w:r w:rsidR="00DA44D7"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Abbildungverzeichnis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Aufgabenstellung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Softwareentwicklung (11)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Allgemein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Einführung (Christiane)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Das agile Manifest (Yvonne)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 Prinzipien/Methoden (Janina)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Agiler Prozess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A44D7" w:rsidRP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A44D7">
        <w:rPr>
          <w:noProof/>
          <w:lang w:val="en-US"/>
        </w:rPr>
        <w:t>2.2</w:t>
      </w:r>
      <w:r w:rsidRPr="00DA44D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A44D7">
        <w:rPr>
          <w:noProof/>
          <w:lang w:val="en-US"/>
        </w:rPr>
        <w:t>Crystal Clear</w:t>
      </w:r>
      <w:r w:rsidRPr="00DA44D7">
        <w:rPr>
          <w:noProof/>
          <w:lang w:val="en-US"/>
        </w:rPr>
        <w:tab/>
      </w:r>
      <w:r>
        <w:rPr>
          <w:noProof/>
        </w:rPr>
        <w:fldChar w:fldCharType="begin"/>
      </w:r>
      <w:r w:rsidRPr="00DA44D7">
        <w:rPr>
          <w:noProof/>
          <w:lang w:val="en-US"/>
        </w:rPr>
        <w:instrText xml:space="preserve"> PAGEREF _Toc373243516 \h </w:instrText>
      </w:r>
      <w:r>
        <w:rPr>
          <w:noProof/>
        </w:rPr>
      </w:r>
      <w:r>
        <w:rPr>
          <w:noProof/>
        </w:rPr>
        <w:fldChar w:fldCharType="separate"/>
      </w:r>
      <w:r w:rsidRPr="00DA44D7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DA44D7" w:rsidRP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A44D7">
        <w:rPr>
          <w:noProof/>
          <w:lang w:val="en-US"/>
        </w:rPr>
        <w:t>2.2.1</w:t>
      </w:r>
      <w:r w:rsidRPr="00DA44D7"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A44D7">
        <w:rPr>
          <w:noProof/>
          <w:lang w:val="en-US"/>
        </w:rPr>
        <w:t>Die Crystal Familie</w:t>
      </w:r>
      <w:r w:rsidRPr="00DA44D7">
        <w:rPr>
          <w:noProof/>
          <w:lang w:val="en-US"/>
        </w:rPr>
        <w:tab/>
      </w:r>
      <w:r>
        <w:rPr>
          <w:noProof/>
        </w:rPr>
        <w:fldChar w:fldCharType="begin"/>
      </w:r>
      <w:r w:rsidRPr="00DA44D7">
        <w:rPr>
          <w:noProof/>
          <w:lang w:val="en-US"/>
        </w:rPr>
        <w:instrText xml:space="preserve"> PAGEREF _Toc373243517 \h </w:instrText>
      </w:r>
      <w:r>
        <w:rPr>
          <w:noProof/>
        </w:rPr>
      </w:r>
      <w:r>
        <w:rPr>
          <w:noProof/>
        </w:rPr>
        <w:fldChar w:fldCharType="separate"/>
      </w:r>
      <w:r w:rsidRPr="00DA44D7">
        <w:rPr>
          <w:noProof/>
          <w:lang w:val="en-US"/>
        </w:rPr>
        <w:t>9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Eigenschaften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Prozesse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Rollen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Die Arbeitsergebnisse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Vorbereitung (10)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Festlegen der Vergleichskriterien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A44D7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DA44D7">
        <w:rPr>
          <w:noProof/>
        </w:rPr>
        <w:t>Zusammenfassung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Wahl des Projektes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Planung der Durchführung (5)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Durchführung des Projektes (60)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Ergebnisse (12)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Analyse/Ursachenforschung (6)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Crystal Clear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Scrum 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5.1.3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Kanban(2-3)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Auswertung der Tools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Gegenüberstellung der agilen Prozesse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DA44D7" w:rsidRDefault="00DA44D7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Fazit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_Toc373243541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94609B" w:rsidRDefault="00945962" w:rsidP="00036903">
      <w:pPr>
        <w:pStyle w:val="BlockFiller"/>
      </w:pPr>
      <w:r>
        <w:rPr>
          <w:b/>
          <w:sz w:val="24"/>
        </w:rPr>
        <w:fldChar w:fldCharType="end"/>
      </w:r>
    </w:p>
    <w:p w:rsidR="0041424F" w:rsidRDefault="0041424F" w:rsidP="00036903">
      <w:pPr>
        <w:pStyle w:val="BlockFiller"/>
      </w:pPr>
    </w:p>
    <w:p w:rsidR="0041424F" w:rsidRDefault="0041424F" w:rsidP="00036903">
      <w:pPr>
        <w:pStyle w:val="Block"/>
      </w:pPr>
      <w:bookmarkStart w:id="3" w:name="_Toc269368680"/>
      <w:r>
        <w:br w:type="page"/>
      </w:r>
    </w:p>
    <w:p w:rsidR="00FF1092" w:rsidRDefault="00FF1092" w:rsidP="0082119C">
      <w:pPr>
        <w:pStyle w:val="berschriftOhneNummer"/>
      </w:pPr>
      <w:bookmarkStart w:id="4" w:name="_Toc373243506"/>
      <w:proofErr w:type="spellStart"/>
      <w:r>
        <w:lastRenderedPageBreak/>
        <w:t>Abbildungverzeichnis</w:t>
      </w:r>
      <w:bookmarkEnd w:id="4"/>
      <w:proofErr w:type="spellEnd"/>
    </w:p>
    <w:p w:rsidR="00FF1092" w:rsidRPr="006B7054" w:rsidRDefault="00945962" w:rsidP="00036903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Default="00FF1092" w:rsidP="0082119C">
      <w:pPr>
        <w:pStyle w:val="berschriftOhneNummer"/>
      </w:pPr>
      <w:bookmarkStart w:id="5" w:name="_Toc373243507"/>
      <w:r w:rsidRPr="0082119C">
        <w:t>Tabellenverzeichnis</w:t>
      </w:r>
      <w:bookmarkEnd w:id="5"/>
    </w:p>
    <w:p w:rsidR="0025070A" w:rsidRPr="006B7054" w:rsidRDefault="00945962" w:rsidP="00036903">
      <w:pPr>
        <w:pStyle w:val="Block"/>
      </w:pPr>
      <w:r>
        <w:rPr>
          <w:noProof/>
        </w:rPr>
        <w:fldChar w:fldCharType="begin"/>
      </w:r>
      <w:r w:rsidR="0025070A">
        <w:instrText xml:space="preserve"> TOC \c "Tab." </w:instrText>
      </w:r>
      <w:r>
        <w:rPr>
          <w:noProof/>
        </w:rPr>
        <w:fldChar w:fldCharType="separate"/>
      </w:r>
      <w:r w:rsidR="003F3F15">
        <w:rPr>
          <w:b/>
          <w:bCs/>
          <w:noProof/>
        </w:rPr>
        <w:t>Es konnten keine Einträge für ein Abbildungsverzeichnis gefunden werden.</w:t>
      </w:r>
      <w:r>
        <w:fldChar w:fldCharType="end"/>
      </w:r>
    </w:p>
    <w:p w:rsidR="00FF1092" w:rsidRPr="0082119C" w:rsidRDefault="006B7054" w:rsidP="0082119C">
      <w:pPr>
        <w:pStyle w:val="berschriftOhneNummer"/>
      </w:pPr>
      <w:bookmarkStart w:id="6" w:name="_Toc373243508"/>
      <w:r>
        <w:t>Abkürzungsverzeic</w:t>
      </w:r>
      <w:r w:rsidR="0082119C">
        <w:t>h</w:t>
      </w:r>
      <w:r>
        <w:t>nis</w:t>
      </w:r>
      <w:bookmarkEnd w:id="6"/>
    </w:p>
    <w:p w:rsidR="0018695B" w:rsidRPr="00750FE8" w:rsidRDefault="0018695B" w:rsidP="0018695B">
      <w:pPr>
        <w:rPr>
          <w:lang w:val="en-US"/>
        </w:rPr>
      </w:pPr>
      <w:bookmarkStart w:id="7" w:name="_Ref268205252"/>
      <w:bookmarkStart w:id="8" w:name="_Ref268205257"/>
      <w:bookmarkStart w:id="9" w:name="_Ref268205281"/>
      <w:bookmarkStart w:id="10" w:name="_Ref268205306"/>
      <w:bookmarkStart w:id="11" w:name="_Toc269368665"/>
      <w:bookmarkEnd w:id="3"/>
    </w:p>
    <w:p w:rsidR="0018695B" w:rsidRPr="00750FE8" w:rsidRDefault="0018695B" w:rsidP="00036903">
      <w:pPr>
        <w:pStyle w:val="Block"/>
        <w:rPr>
          <w:lang w:val="en-US"/>
        </w:rPr>
        <w:sectPr w:rsidR="0018695B" w:rsidRPr="00750FE8" w:rsidSect="0018695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134" w:left="1418" w:header="709" w:footer="709" w:gutter="0"/>
          <w:cols w:space="708"/>
          <w:titlePg/>
          <w:docGrid w:linePitch="360"/>
        </w:sectPr>
      </w:pPr>
    </w:p>
    <w:p w:rsidR="00DB083C" w:rsidRDefault="00DB083C" w:rsidP="00DB083C">
      <w:pPr>
        <w:pStyle w:val="berschrift1"/>
      </w:pPr>
      <w:bookmarkStart w:id="12" w:name="_Toc373243509"/>
      <w:bookmarkEnd w:id="7"/>
      <w:bookmarkEnd w:id="8"/>
      <w:bookmarkEnd w:id="9"/>
      <w:bookmarkEnd w:id="10"/>
      <w:bookmarkEnd w:id="11"/>
      <w:r>
        <w:lastRenderedPageBreak/>
        <w:t>Aufgabenstellung</w:t>
      </w:r>
      <w:r w:rsidR="00D57F74">
        <w:t xml:space="preserve"> (1)</w:t>
      </w:r>
      <w:bookmarkEnd w:id="12"/>
    </w:p>
    <w:p w:rsidR="00DB083C" w:rsidRPr="00DB083C" w:rsidRDefault="00DB083C" w:rsidP="00DB083C">
      <w:pPr>
        <w:pStyle w:val="Block"/>
      </w:pPr>
    </w:p>
    <w:p w:rsidR="00FF1092" w:rsidRDefault="00DB083C" w:rsidP="00DB083C">
      <w:pPr>
        <w:pStyle w:val="berschrift1"/>
      </w:pPr>
      <w:r>
        <w:br w:type="page"/>
      </w:r>
      <w:bookmarkStart w:id="13" w:name="_Toc373243510"/>
      <w:r>
        <w:lastRenderedPageBreak/>
        <w:t xml:space="preserve">Agile </w:t>
      </w:r>
      <w:r w:rsidR="002A5336">
        <w:t>Softwareentwicklung</w:t>
      </w:r>
      <w:r w:rsidR="00D57F74">
        <w:t xml:space="preserve"> (11)</w:t>
      </w:r>
      <w:bookmarkEnd w:id="13"/>
    </w:p>
    <w:p w:rsidR="002A5336" w:rsidRPr="002A5336" w:rsidRDefault="002A5336" w:rsidP="002A5336">
      <w:pPr>
        <w:pStyle w:val="berschrift2"/>
      </w:pPr>
      <w:bookmarkStart w:id="14" w:name="_Toc373243511"/>
      <w:r>
        <w:t>Allgemein</w:t>
      </w:r>
      <w:r w:rsidR="00D57F74">
        <w:t xml:space="preserve"> (2)</w:t>
      </w:r>
      <w:bookmarkEnd w:id="14"/>
    </w:p>
    <w:p w:rsidR="00DB083C" w:rsidRDefault="002A5336" w:rsidP="002A5336">
      <w:pPr>
        <w:pStyle w:val="berschrift3"/>
      </w:pPr>
      <w:bookmarkStart w:id="15" w:name="_Toc373243512"/>
      <w:r>
        <w:t>Einführung</w:t>
      </w:r>
      <w:r w:rsidR="00C512E0">
        <w:t xml:space="preserve"> (Christiane)</w:t>
      </w:r>
      <w:bookmarkEnd w:id="15"/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Warum? (Wasserfall ist doof)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Ziele</w:t>
      </w:r>
    </w:p>
    <w:p w:rsidR="002A5336" w:rsidRPr="001B0D2E" w:rsidRDefault="002A5336" w:rsidP="002A5336">
      <w:pPr>
        <w:pStyle w:val="Block"/>
        <w:numPr>
          <w:ilvl w:val="0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Begriffsklärung</w:t>
      </w:r>
    </w:p>
    <w:p w:rsidR="00686FE5" w:rsidRPr="001B0D2E" w:rsidRDefault="00686FE5" w:rsidP="00686FE5">
      <w:pPr>
        <w:pStyle w:val="Block"/>
        <w:numPr>
          <w:ilvl w:val="1"/>
          <w:numId w:val="44"/>
        </w:numPr>
        <w:rPr>
          <w:i/>
          <w:color w:val="FF0000"/>
        </w:rPr>
      </w:pPr>
      <w:r w:rsidRPr="001B0D2E">
        <w:rPr>
          <w:i/>
          <w:color w:val="FF0000"/>
        </w:rPr>
        <w:t>Was ist agil?</w:t>
      </w:r>
    </w:p>
    <w:p w:rsidR="002A5336" w:rsidRDefault="002A5336" w:rsidP="002A5336">
      <w:pPr>
        <w:pStyle w:val="berschrift3"/>
      </w:pPr>
      <w:bookmarkStart w:id="16" w:name="_Toc373243513"/>
      <w:r>
        <w:t>Das agile Manifest</w:t>
      </w:r>
      <w:r w:rsidR="00C512E0">
        <w:t xml:space="preserve"> (Yvonne)</w:t>
      </w:r>
      <w:bookmarkEnd w:id="16"/>
    </w:p>
    <w:p w:rsidR="002A5336" w:rsidRPr="001B0D2E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Werte</w:t>
      </w:r>
    </w:p>
    <w:p w:rsidR="00451732" w:rsidRPr="001B0D2E" w:rsidRDefault="000B1649" w:rsidP="002A5336">
      <w:pPr>
        <w:pStyle w:val="Block"/>
        <w:numPr>
          <w:ilvl w:val="0"/>
          <w:numId w:val="45"/>
        </w:numPr>
        <w:rPr>
          <w:i/>
          <w:color w:val="FF0000"/>
        </w:rPr>
      </w:pPr>
      <w:hyperlink r:id="rId13" w:history="1">
        <w:r w:rsidR="00C512E0" w:rsidRPr="001B0D2E">
          <w:rPr>
            <w:rStyle w:val="Hyperlink"/>
            <w:i/>
            <w:color w:val="FF0000"/>
          </w:rPr>
          <w:t>www.agilemanifesto.org/iso/de</w:t>
        </w:r>
      </w:hyperlink>
      <w:r w:rsidR="00C512E0" w:rsidRPr="001B0D2E">
        <w:rPr>
          <w:i/>
          <w:color w:val="FF0000"/>
        </w:rPr>
        <w:t xml:space="preserve"> </w:t>
      </w:r>
    </w:p>
    <w:p w:rsidR="002A5336" w:rsidRDefault="002A5336" w:rsidP="002A5336">
      <w:pPr>
        <w:pStyle w:val="berschrift3"/>
      </w:pPr>
      <w:bookmarkStart w:id="17" w:name="_Toc373243514"/>
      <w:r>
        <w:t>Agile Prinzipien/Methoden</w:t>
      </w:r>
      <w:r w:rsidR="00C512E0">
        <w:t xml:space="preserve"> (Janina)</w:t>
      </w:r>
      <w:bookmarkEnd w:id="17"/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12 Prinzipien (</w:t>
      </w:r>
      <w:proofErr w:type="spellStart"/>
      <w:r w:rsidRPr="0081311F">
        <w:rPr>
          <w:i/>
          <w:color w:val="FF0000"/>
        </w:rPr>
        <w:t>keep</w:t>
      </w:r>
      <w:proofErr w:type="spellEnd"/>
      <w:r w:rsidRPr="0081311F">
        <w:rPr>
          <w:i/>
          <w:color w:val="FF0000"/>
        </w:rPr>
        <w:t xml:space="preserve"> </w:t>
      </w:r>
      <w:proofErr w:type="spellStart"/>
      <w:r w:rsidRPr="0081311F">
        <w:rPr>
          <w:i/>
          <w:color w:val="FF0000"/>
        </w:rPr>
        <w:t>it</w:t>
      </w:r>
      <w:proofErr w:type="spellEnd"/>
      <w:r w:rsidRPr="0081311F">
        <w:rPr>
          <w:i/>
          <w:color w:val="FF0000"/>
        </w:rPr>
        <w:t xml:space="preserve"> simple)</w:t>
      </w:r>
    </w:p>
    <w:p w:rsidR="002A5336" w:rsidRPr="0081311F" w:rsidRDefault="002A5336" w:rsidP="002A5336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Methoden</w:t>
      </w:r>
      <w:proofErr w:type="spellEnd"/>
      <w:r w:rsidRPr="0081311F">
        <w:rPr>
          <w:i/>
          <w:color w:val="FF0000"/>
          <w:lang w:val="en-US"/>
        </w:rPr>
        <w:t>/</w:t>
      </w: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>: Pair Programming, refactoring…</w:t>
      </w:r>
    </w:p>
    <w:p w:rsidR="002A5336" w:rsidRDefault="002A5336" w:rsidP="002A5336">
      <w:pPr>
        <w:pStyle w:val="berschrift3"/>
      </w:pPr>
      <w:bookmarkStart w:id="18" w:name="_Toc373243515"/>
      <w:r>
        <w:t>Agiler Prozess</w:t>
      </w:r>
      <w:bookmarkEnd w:id="18"/>
    </w:p>
    <w:p w:rsidR="002A5336" w:rsidRPr="001B0D2E" w:rsidRDefault="002A5336" w:rsidP="002A5336">
      <w:pPr>
        <w:pStyle w:val="Block"/>
        <w:numPr>
          <w:ilvl w:val="0"/>
          <w:numId w:val="45"/>
        </w:numPr>
        <w:rPr>
          <w:i/>
          <w:color w:val="FF0000"/>
        </w:rPr>
      </w:pPr>
      <w:r w:rsidRPr="001B0D2E">
        <w:rPr>
          <w:i/>
          <w:color w:val="FF0000"/>
        </w:rPr>
        <w:t>Übergang/Einleitung zu 2.2</w:t>
      </w:r>
    </w:p>
    <w:p w:rsidR="002A5336" w:rsidRPr="002A5336" w:rsidRDefault="002A5336" w:rsidP="002A5336">
      <w:pPr>
        <w:pStyle w:val="Block"/>
      </w:pPr>
    </w:p>
    <w:p w:rsidR="003F3F15" w:rsidRDefault="003F3F15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19" w:name="_Toc373243516"/>
      <w:r>
        <w:lastRenderedPageBreak/>
        <w:t>Crystal</w:t>
      </w:r>
      <w:r w:rsidR="002B5507">
        <w:t xml:space="preserve"> Clear</w:t>
      </w:r>
      <w:bookmarkEnd w:id="19"/>
    </w:p>
    <w:p w:rsidR="002B5507" w:rsidRDefault="002B5507" w:rsidP="002B5507">
      <w:pPr>
        <w:pStyle w:val="berschrift3"/>
      </w:pPr>
      <w:bookmarkStart w:id="20" w:name="_Toc373243517"/>
      <w:r>
        <w:t>Die Crystal Familie</w:t>
      </w:r>
      <w:bookmarkEnd w:id="20"/>
    </w:p>
    <w:p w:rsidR="002B5507" w:rsidRDefault="002B5507" w:rsidP="002B5507">
      <w:pPr>
        <w:pStyle w:val="berschrift3"/>
      </w:pPr>
      <w:bookmarkStart w:id="21" w:name="_Toc373243518"/>
      <w:r>
        <w:t>Eigenschaften</w:t>
      </w:r>
      <w:bookmarkEnd w:id="21"/>
    </w:p>
    <w:p w:rsidR="00370199" w:rsidRDefault="002B5507" w:rsidP="00370199">
      <w:pPr>
        <w:pStyle w:val="berschrift3"/>
      </w:pPr>
      <w:bookmarkStart w:id="22" w:name="_Toc373243519"/>
      <w:r>
        <w:t>Prozesse</w:t>
      </w:r>
      <w:bookmarkEnd w:id="22"/>
    </w:p>
    <w:p w:rsidR="001B6DE2" w:rsidRDefault="0020346F" w:rsidP="002B5507">
      <w:pPr>
        <w:pStyle w:val="berschrift3"/>
      </w:pPr>
      <w:bookmarkStart w:id="23" w:name="_Toc373243520"/>
      <w:r>
        <w:t xml:space="preserve">Die </w:t>
      </w:r>
      <w:r w:rsidR="001B6DE2">
        <w:t>Rollen</w:t>
      </w:r>
      <w:bookmarkEnd w:id="23"/>
    </w:p>
    <w:p w:rsidR="002B5507" w:rsidRPr="002B5507" w:rsidRDefault="0020346F" w:rsidP="002B5507">
      <w:pPr>
        <w:pStyle w:val="berschrift3"/>
      </w:pPr>
      <w:bookmarkStart w:id="24" w:name="_Toc373243521"/>
      <w:r>
        <w:t xml:space="preserve">Die </w:t>
      </w:r>
      <w:r w:rsidR="002B5507">
        <w:t>Arbeitsergebnisse</w:t>
      </w:r>
      <w:bookmarkEnd w:id="24"/>
    </w:p>
    <w:p w:rsidR="003F3F15" w:rsidRDefault="003F3F15" w:rsidP="0051624F">
      <w:pPr>
        <w:pStyle w:val="Block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25" w:name="_Toc373243522"/>
      <w:proofErr w:type="spellStart"/>
      <w:r>
        <w:lastRenderedPageBreak/>
        <w:t>Scrum</w:t>
      </w:r>
      <w:bookmarkEnd w:id="25"/>
      <w:proofErr w:type="spellEnd"/>
    </w:p>
    <w:p w:rsidR="00DB083C" w:rsidRDefault="00DB083C" w:rsidP="00DB083C">
      <w:pPr>
        <w:pStyle w:val="berschrift2"/>
      </w:pPr>
      <w:bookmarkStart w:id="26" w:name="_Toc373243523"/>
      <w:r>
        <w:t>Kanban</w:t>
      </w:r>
      <w:bookmarkEnd w:id="26"/>
    </w:p>
    <w:p w:rsidR="00DB083C" w:rsidRDefault="00DB083C" w:rsidP="00DB083C">
      <w:pPr>
        <w:pStyle w:val="berschrift1"/>
      </w:pPr>
      <w:r>
        <w:br w:type="page"/>
      </w:r>
      <w:bookmarkStart w:id="27" w:name="_Toc373243524"/>
      <w:r>
        <w:lastRenderedPageBreak/>
        <w:t>Vorbereitung</w:t>
      </w:r>
      <w:r w:rsidR="00D57F74">
        <w:t xml:space="preserve"> (10)</w:t>
      </w:r>
      <w:bookmarkEnd w:id="27"/>
    </w:p>
    <w:p w:rsidR="0085658B" w:rsidRDefault="00DB083C" w:rsidP="0085658B">
      <w:pPr>
        <w:pStyle w:val="berschrift2"/>
      </w:pPr>
      <w:bookmarkStart w:id="28" w:name="_Toc373243525"/>
      <w:r>
        <w:t>Festlegen der Vergleichskriterien</w:t>
      </w:r>
      <w:r w:rsidR="00D57F74">
        <w:t xml:space="preserve"> (3)</w:t>
      </w:r>
      <w:bookmarkEnd w:id="28"/>
    </w:p>
    <w:p w:rsidR="0085658B" w:rsidRDefault="0085658B" w:rsidP="0085658B">
      <w:pPr>
        <w:pStyle w:val="berschrift3"/>
      </w:pPr>
      <w:bookmarkStart w:id="29" w:name="_Toc373243526"/>
      <w:r>
        <w:t>Kriterien</w:t>
      </w:r>
      <w:bookmarkEnd w:id="29"/>
    </w:p>
    <w:p w:rsidR="009B4087" w:rsidRPr="009B4087" w:rsidRDefault="009B4087" w:rsidP="009B4087">
      <w:pPr>
        <w:pStyle w:val="Block"/>
      </w:pPr>
      <w:r>
        <w:t>Zuerst: Kriterien vorstellen</w:t>
      </w:r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Techniken</w:t>
      </w:r>
      <w:proofErr w:type="spellEnd"/>
      <w:r w:rsidRPr="0081311F">
        <w:rPr>
          <w:i/>
          <w:color w:val="FF0000"/>
          <w:lang w:val="en-US"/>
        </w:rPr>
        <w:t xml:space="preserve"> (Best Practices </w:t>
      </w:r>
      <w:proofErr w:type="spellStart"/>
      <w:r w:rsidRPr="0081311F">
        <w:rPr>
          <w:i/>
          <w:color w:val="FF0000"/>
          <w:lang w:val="en-US"/>
        </w:rPr>
        <w:t>z.B</w:t>
      </w:r>
      <w:proofErr w:type="spellEnd"/>
      <w:r w:rsidRPr="0081311F">
        <w:rPr>
          <w:i/>
          <w:color w:val="FF0000"/>
          <w:lang w:val="en-US"/>
        </w:rPr>
        <w:t>. Pair programming)</w:t>
      </w:r>
    </w:p>
    <w:p w:rsidR="00442913" w:rsidRPr="0081311F" w:rsidRDefault="00442913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>
        <w:rPr>
          <w:i/>
          <w:color w:val="FF0000"/>
          <w:lang w:val="en-US"/>
        </w:rPr>
        <w:t>Projektumfang</w:t>
      </w:r>
      <w:proofErr w:type="spellEnd"/>
      <w:r>
        <w:rPr>
          <w:i/>
          <w:color w:val="FF0000"/>
          <w:lang w:val="en-US"/>
        </w:rPr>
        <w:t>/</w:t>
      </w:r>
      <w:proofErr w:type="spellStart"/>
      <w:r>
        <w:rPr>
          <w:i/>
          <w:color w:val="FF0000"/>
          <w:lang w:val="en-US"/>
        </w:rPr>
        <w:t>Kritikalität</w:t>
      </w:r>
      <w:proofErr w:type="spellEnd"/>
      <w:r>
        <w:rPr>
          <w:i/>
          <w:color w:val="FF0000"/>
          <w:lang w:val="en-US"/>
        </w:rPr>
        <w:t>?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Teamgröße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81311F">
        <w:rPr>
          <w:i/>
          <w:color w:val="FF0000"/>
        </w:rPr>
        <w:t>Rollen</w:t>
      </w:r>
    </w:p>
    <w:p w:rsidR="0085658B" w:rsidRPr="0081311F" w:rsidRDefault="0085658B" w:rsidP="0085658B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>Meetings/</w:t>
      </w:r>
      <w:proofErr w:type="spellStart"/>
      <w:r w:rsidRPr="0081311F">
        <w:rPr>
          <w:i/>
          <w:color w:val="FF0000"/>
          <w:lang w:val="en-US"/>
        </w:rPr>
        <w:t>Kommunikation</w:t>
      </w:r>
      <w:proofErr w:type="spellEnd"/>
    </w:p>
    <w:p w:rsidR="00686FE5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Prozess/Herangehensweise (z.B. </w:t>
      </w:r>
      <w:r>
        <w:rPr>
          <w:i/>
          <w:color w:val="FF0000"/>
        </w:rPr>
        <w:t>iterativ)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Zyklus/Iteration</w:t>
      </w:r>
    </w:p>
    <w:p w:rsidR="00686FE5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Lieferung (wann?)</w:t>
      </w:r>
    </w:p>
    <w:p w:rsidR="00442913" w:rsidRPr="00442913" w:rsidRDefault="00442913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>
        <w:rPr>
          <w:i/>
          <w:color w:val="FF0000"/>
        </w:rPr>
        <w:t>Planung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Größe der Tasks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Aufwandsschätzungen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 xml:space="preserve">Priorisierung </w:t>
      </w:r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proofErr w:type="spellStart"/>
      <w:r w:rsidRPr="00442913">
        <w:rPr>
          <w:i/>
          <w:color w:val="FF0000"/>
        </w:rPr>
        <w:t>Commitment</w:t>
      </w:r>
      <w:proofErr w:type="spellEnd"/>
    </w:p>
    <w:p w:rsidR="00686FE5" w:rsidRPr="00442913" w:rsidRDefault="00686FE5" w:rsidP="00686FE5">
      <w:pPr>
        <w:pStyle w:val="Block"/>
        <w:numPr>
          <w:ilvl w:val="0"/>
          <w:numId w:val="45"/>
        </w:numPr>
        <w:rPr>
          <w:i/>
          <w:color w:val="FF0000"/>
        </w:rPr>
      </w:pPr>
      <w:r w:rsidRPr="00442913">
        <w:rPr>
          <w:i/>
          <w:color w:val="FF0000"/>
        </w:rPr>
        <w:t>Änderungen der Anforderungen (wann?)</w:t>
      </w:r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442913">
        <w:rPr>
          <w:i/>
          <w:color w:val="FF0000"/>
        </w:rPr>
        <w:t>Änd</w:t>
      </w:r>
      <w:r w:rsidRPr="0081311F">
        <w:rPr>
          <w:i/>
          <w:color w:val="FF0000"/>
          <w:lang w:val="en-US"/>
        </w:rPr>
        <w:t>erung</w:t>
      </w:r>
      <w:proofErr w:type="spellEnd"/>
      <w:r w:rsidRPr="0081311F">
        <w:rPr>
          <w:i/>
          <w:color w:val="FF0000"/>
          <w:lang w:val="en-US"/>
        </w:rPr>
        <w:t xml:space="preserve"> der </w:t>
      </w:r>
      <w:proofErr w:type="spellStart"/>
      <w:r w:rsidRPr="0081311F">
        <w:rPr>
          <w:i/>
          <w:color w:val="FF0000"/>
          <w:lang w:val="en-US"/>
        </w:rPr>
        <w:t>Arbeitsweise</w:t>
      </w:r>
      <w:proofErr w:type="spellEnd"/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Dokumentation</w:t>
      </w:r>
      <w:proofErr w:type="spellEnd"/>
    </w:p>
    <w:p w:rsidR="00686FE5" w:rsidRPr="0081311F" w:rsidRDefault="00686FE5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proofErr w:type="spellStart"/>
      <w:r w:rsidRPr="0081311F">
        <w:rPr>
          <w:i/>
          <w:color w:val="FF0000"/>
          <w:lang w:val="en-US"/>
        </w:rPr>
        <w:t>Metriken</w:t>
      </w:r>
      <w:proofErr w:type="spellEnd"/>
    </w:p>
    <w:p w:rsidR="0081311F" w:rsidRPr="0081311F" w:rsidRDefault="0081311F" w:rsidP="00686FE5">
      <w:pPr>
        <w:pStyle w:val="Block"/>
        <w:numPr>
          <w:ilvl w:val="0"/>
          <w:numId w:val="45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>Tools (</w:t>
      </w:r>
      <w:proofErr w:type="spellStart"/>
      <w:r w:rsidRPr="0081311F">
        <w:rPr>
          <w:i/>
          <w:color w:val="FF0000"/>
          <w:lang w:val="en-US"/>
        </w:rPr>
        <w:t>einzeln</w:t>
      </w:r>
      <w:proofErr w:type="spellEnd"/>
      <w:r w:rsidRPr="0081311F">
        <w:rPr>
          <w:i/>
          <w:color w:val="FF0000"/>
          <w:lang w:val="en-US"/>
        </w:rPr>
        <w:t>)</w:t>
      </w:r>
    </w:p>
    <w:p w:rsidR="0085658B" w:rsidRDefault="0085658B" w:rsidP="0085658B">
      <w:pPr>
        <w:pStyle w:val="berschrift3"/>
        <w:rPr>
          <w:lang w:val="en-US"/>
        </w:rPr>
      </w:pPr>
      <w:bookmarkStart w:id="30" w:name="_Toc373243527"/>
      <w:proofErr w:type="spellStart"/>
      <w:r>
        <w:rPr>
          <w:lang w:val="en-US"/>
        </w:rPr>
        <w:t>Zusammenfassung</w:t>
      </w:r>
      <w:bookmarkEnd w:id="30"/>
      <w:proofErr w:type="spellEnd"/>
    </w:p>
    <w:p w:rsidR="0085658B" w:rsidRPr="0081311F" w:rsidRDefault="0085658B" w:rsidP="0085658B">
      <w:pPr>
        <w:pStyle w:val="Block"/>
        <w:numPr>
          <w:ilvl w:val="0"/>
          <w:numId w:val="46"/>
        </w:numPr>
        <w:rPr>
          <w:i/>
          <w:color w:val="FF0000"/>
          <w:lang w:val="en-US"/>
        </w:rPr>
      </w:pPr>
      <w:r w:rsidRPr="0081311F">
        <w:rPr>
          <w:i/>
          <w:color w:val="FF0000"/>
          <w:lang w:val="en-US"/>
        </w:rPr>
        <w:t xml:space="preserve">Matrix </w:t>
      </w:r>
      <w:proofErr w:type="spellStart"/>
      <w:r w:rsidRPr="0081311F">
        <w:rPr>
          <w:i/>
          <w:color w:val="FF0000"/>
          <w:lang w:val="en-US"/>
        </w:rPr>
        <w:t>Vergleich</w:t>
      </w:r>
      <w:proofErr w:type="spellEnd"/>
    </w:p>
    <w:p w:rsidR="0085658B" w:rsidRDefault="0085658B">
      <w:pPr>
        <w:widowControl/>
        <w:jc w:val="left"/>
        <w:rPr>
          <w:b/>
          <w:bCs/>
          <w:sz w:val="28"/>
          <w:szCs w:val="26"/>
        </w:rPr>
      </w:pPr>
      <w:r>
        <w:br w:type="page"/>
      </w:r>
    </w:p>
    <w:p w:rsidR="00DB083C" w:rsidRDefault="00DB083C" w:rsidP="00DB083C">
      <w:pPr>
        <w:pStyle w:val="berschrift2"/>
      </w:pPr>
      <w:bookmarkStart w:id="31" w:name="_Toc373243528"/>
      <w:r>
        <w:lastRenderedPageBreak/>
        <w:t>Wahl des Projektes</w:t>
      </w:r>
      <w:r w:rsidR="00D57F74">
        <w:t xml:space="preserve"> (2)</w:t>
      </w:r>
      <w:bookmarkEnd w:id="31"/>
    </w:p>
    <w:p w:rsidR="00D57F74" w:rsidRDefault="00D57F74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 w:rsidRPr="00D57F74">
        <w:rPr>
          <w:i/>
          <w:color w:val="FF0000"/>
        </w:rPr>
        <w:t>Anforderungen</w:t>
      </w:r>
      <w:bookmarkStart w:id="32" w:name="_GoBack"/>
      <w:bookmarkEnd w:id="32"/>
    </w:p>
    <w:p w:rsidR="001B0D2E" w:rsidRDefault="001B0D2E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Spiel</w:t>
      </w:r>
    </w:p>
    <w:p w:rsidR="002B6709" w:rsidRDefault="00902A2C" w:rsidP="00D57F74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Technologie</w:t>
      </w:r>
      <w:r w:rsidR="001B0D2E">
        <w:rPr>
          <w:i/>
          <w:color w:val="FF0000"/>
        </w:rPr>
        <w:t xml:space="preserve"> (Java, </w:t>
      </w:r>
      <w:proofErr w:type="spellStart"/>
      <w:r w:rsidR="001B0D2E">
        <w:rPr>
          <w:i/>
          <w:color w:val="FF0000"/>
        </w:rPr>
        <w:t>Eclipse</w:t>
      </w:r>
      <w:proofErr w:type="spellEnd"/>
      <w:r w:rsidR="001B0D2E">
        <w:rPr>
          <w:i/>
          <w:color w:val="FF0000"/>
        </w:rPr>
        <w:t>, JSF)</w:t>
      </w:r>
    </w:p>
    <w:p w:rsidR="00ED216C" w:rsidRDefault="00ED216C" w:rsidP="00ED216C">
      <w:pPr>
        <w:pStyle w:val="berschrift2"/>
      </w:pPr>
      <w:r>
        <w:t>Wahl des Tools</w:t>
      </w:r>
    </w:p>
    <w:p w:rsidR="00ED216C" w:rsidRPr="00ED216C" w:rsidRDefault="00ED216C" w:rsidP="00ED216C">
      <w:pPr>
        <w:pStyle w:val="Block"/>
      </w:pPr>
    </w:p>
    <w:p w:rsidR="0085658B" w:rsidRDefault="0085658B" w:rsidP="0085658B">
      <w:pPr>
        <w:pStyle w:val="berschrift2"/>
      </w:pPr>
      <w:bookmarkStart w:id="33" w:name="_Toc373243529"/>
      <w:r>
        <w:t>Planung der Durchführung</w:t>
      </w:r>
      <w:r w:rsidR="00D57F74">
        <w:t xml:space="preserve"> (5)</w:t>
      </w:r>
      <w:bookmarkEnd w:id="33"/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werden drei Prozesse synchron durchgeführt?</w:t>
      </w:r>
    </w:p>
    <w:p w:rsidR="00902A2C" w:rsidRDefault="00902A2C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Rollenverteilung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Wahl der Tools, wie viel?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Beschreibung der Tools? Genauigkeit?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Installation der Tools</w:t>
      </w:r>
    </w:p>
    <w:p w:rsidR="002B6709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Zeitraum</w:t>
      </w:r>
    </w:p>
    <w:p w:rsidR="002B6709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 festlegen (welche und wann)</w:t>
      </w:r>
    </w:p>
    <w:p w:rsidR="002B6709" w:rsidRPr="0081311F" w:rsidRDefault="002B6709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Länge der Iterationen</w:t>
      </w:r>
    </w:p>
    <w:p w:rsidR="00DB083C" w:rsidRDefault="00DB083C" w:rsidP="00DB083C">
      <w:pPr>
        <w:pStyle w:val="berschrift1"/>
      </w:pPr>
      <w:r>
        <w:br w:type="page"/>
      </w:r>
      <w:bookmarkStart w:id="34" w:name="_Toc373243530"/>
      <w:r>
        <w:lastRenderedPageBreak/>
        <w:t>Durchführung</w:t>
      </w:r>
      <w:r w:rsidR="00CC6C37">
        <w:t xml:space="preserve"> des Projektes</w:t>
      </w:r>
      <w:r w:rsidR="00D57F74">
        <w:t xml:space="preserve"> (60)</w:t>
      </w:r>
      <w:bookmarkEnd w:id="34"/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Dokumentation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Was/Wie</w:t>
      </w:r>
    </w:p>
    <w:p w:rsidR="0081311F" w:rsidRP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Screenshots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 w:rsidRPr="0081311F">
        <w:rPr>
          <w:i/>
          <w:color w:val="FF0000"/>
        </w:rPr>
        <w:t>Fokus nicht auf Produkt sondern auf Vorgehen/Prozesse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Meetings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Reflexionen</w:t>
      </w:r>
    </w:p>
    <w:p w:rsidR="0081311F" w:rsidRDefault="0081311F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Für jeden Prozess Einrichtung der Tools</w:t>
      </w:r>
    </w:p>
    <w:p w:rsidR="00D57F74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Wie vorgehen um Prozessmethode konform zu sein</w:t>
      </w:r>
    </w:p>
    <w:p w:rsidR="00D57F74" w:rsidRPr="0081311F" w:rsidRDefault="00D57F74" w:rsidP="0081311F">
      <w:pPr>
        <w:pStyle w:val="Block"/>
        <w:numPr>
          <w:ilvl w:val="0"/>
          <w:numId w:val="46"/>
        </w:numPr>
        <w:rPr>
          <w:i/>
          <w:color w:val="FF0000"/>
        </w:rPr>
      </w:pPr>
      <w:r>
        <w:rPr>
          <w:i/>
          <w:color w:val="FF0000"/>
        </w:rPr>
        <w:t>Auswahl der Techniken</w:t>
      </w:r>
    </w:p>
    <w:p w:rsidR="00DB083C" w:rsidRDefault="00DB083C" w:rsidP="00DB083C">
      <w:pPr>
        <w:pStyle w:val="berschrift2"/>
      </w:pPr>
      <w:bookmarkStart w:id="35" w:name="_Toc373243531"/>
      <w:r>
        <w:t>Crystal</w:t>
      </w:r>
      <w:r w:rsidR="00D57F74">
        <w:t xml:space="preserve"> Clear (20)</w:t>
      </w:r>
      <w:bookmarkEnd w:id="35"/>
    </w:p>
    <w:p w:rsidR="00DB083C" w:rsidRDefault="00DB083C" w:rsidP="00DB083C">
      <w:pPr>
        <w:pStyle w:val="berschrift2"/>
      </w:pPr>
      <w:bookmarkStart w:id="36" w:name="_Toc373243532"/>
      <w:proofErr w:type="spellStart"/>
      <w:r>
        <w:t>Scrum</w:t>
      </w:r>
      <w:proofErr w:type="spellEnd"/>
      <w:r w:rsidR="00D57F74">
        <w:t xml:space="preserve"> (20)</w:t>
      </w:r>
      <w:bookmarkEnd w:id="36"/>
    </w:p>
    <w:p w:rsidR="00DB083C" w:rsidRPr="00DB083C" w:rsidRDefault="00DB083C" w:rsidP="00DB083C">
      <w:pPr>
        <w:pStyle w:val="berschrift2"/>
      </w:pPr>
      <w:bookmarkStart w:id="37" w:name="_Toc373243533"/>
      <w:r>
        <w:t>Kanban</w:t>
      </w:r>
      <w:r w:rsidR="00D57F74">
        <w:t xml:space="preserve"> (20)</w:t>
      </w:r>
      <w:bookmarkEnd w:id="37"/>
    </w:p>
    <w:p w:rsidR="002B5507" w:rsidRDefault="002B5507">
      <w:pPr>
        <w:widowControl/>
        <w:jc w:val="left"/>
        <w:rPr>
          <w:b/>
          <w:bCs/>
          <w:sz w:val="28"/>
          <w:szCs w:val="28"/>
        </w:rPr>
      </w:pPr>
      <w:r>
        <w:br w:type="page"/>
      </w:r>
    </w:p>
    <w:p w:rsidR="002B5507" w:rsidRDefault="00DA44D7" w:rsidP="002B5507">
      <w:pPr>
        <w:pStyle w:val="berschrift1"/>
      </w:pPr>
      <w:bookmarkStart w:id="38" w:name="_Toc373243534"/>
      <w:r>
        <w:lastRenderedPageBreak/>
        <w:t>Ergebnisse (12)</w:t>
      </w:r>
      <w:bookmarkEnd w:id="38"/>
    </w:p>
    <w:p w:rsidR="00DA44D7" w:rsidRDefault="00DA44D7" w:rsidP="00DA44D7">
      <w:pPr>
        <w:pStyle w:val="berschrift2"/>
      </w:pPr>
      <w:bookmarkStart w:id="39" w:name="_Toc373243535"/>
      <w:r>
        <w:t>Analyse/Ursachenforschung (6)</w:t>
      </w:r>
      <w:bookmarkEnd w:id="39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Was hat funktioniert, was hat nicht funktioniert?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Ursachen, warum?</w:t>
      </w:r>
    </w:p>
    <w:p w:rsidR="00DA44D7" w:rsidRDefault="00DA44D7" w:rsidP="00DA44D7">
      <w:pPr>
        <w:pStyle w:val="berschrift3"/>
      </w:pPr>
      <w:bookmarkStart w:id="40" w:name="_Toc373243536"/>
      <w:r>
        <w:t>Crystal Clear (2-3)</w:t>
      </w:r>
      <w:bookmarkEnd w:id="40"/>
    </w:p>
    <w:p w:rsidR="00DA44D7" w:rsidRDefault="00DA44D7" w:rsidP="00DA44D7">
      <w:pPr>
        <w:pStyle w:val="berschrift3"/>
      </w:pPr>
      <w:bookmarkStart w:id="41" w:name="_Toc373243537"/>
      <w:proofErr w:type="spellStart"/>
      <w:r>
        <w:t>Scrum</w:t>
      </w:r>
      <w:proofErr w:type="spellEnd"/>
      <w:r>
        <w:t xml:space="preserve"> (2-3)</w:t>
      </w:r>
      <w:bookmarkEnd w:id="41"/>
    </w:p>
    <w:p w:rsidR="00DA44D7" w:rsidRDefault="00DA44D7" w:rsidP="00DA44D7">
      <w:pPr>
        <w:pStyle w:val="berschrift3"/>
      </w:pPr>
      <w:bookmarkStart w:id="42" w:name="_Toc373243538"/>
      <w:r>
        <w:t>Kanban(2-3)</w:t>
      </w:r>
      <w:bookmarkEnd w:id="42"/>
    </w:p>
    <w:p w:rsidR="00DA44D7" w:rsidRDefault="00DA44D7" w:rsidP="00DA44D7">
      <w:pPr>
        <w:pStyle w:val="berschrift2"/>
      </w:pPr>
      <w:bookmarkStart w:id="43" w:name="_Toc373243539"/>
      <w:r>
        <w:t>Auswertung der Tools (3)</w:t>
      </w:r>
      <w:bookmarkEnd w:id="43"/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Auswertung der Tools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Nach Tools gliedern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Wie waren sie hilfreich?</w:t>
      </w:r>
    </w:p>
    <w:p w:rsidR="002B5507" w:rsidRDefault="002B5507" w:rsidP="002B5507">
      <w:pPr>
        <w:pStyle w:val="berschrift2"/>
      </w:pPr>
      <w:bookmarkStart w:id="44" w:name="_Toc373243540"/>
      <w:r>
        <w:t xml:space="preserve">Gegenüberstellung der </w:t>
      </w:r>
      <w:r w:rsidR="00686FE5">
        <w:t>agilen Prozesse</w:t>
      </w:r>
      <w:r w:rsidR="00DA44D7">
        <w:t xml:space="preserve"> (3)</w:t>
      </w:r>
      <w:bookmarkEnd w:id="44"/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Zurückkommen auf Vergleichsmatrix</w:t>
      </w:r>
    </w:p>
    <w:p w:rsidR="00DA44D7" w:rsidRDefault="00DA44D7" w:rsidP="0081311F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Soll/Ist Vergleich</w:t>
      </w:r>
    </w:p>
    <w:p w:rsid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Kombinationsmöglichkeiten</w:t>
      </w:r>
    </w:p>
    <w:p w:rsidR="00DA44D7" w:rsidRPr="00DA44D7" w:rsidRDefault="00DA44D7" w:rsidP="00DA44D7">
      <w:pPr>
        <w:pStyle w:val="Block"/>
        <w:numPr>
          <w:ilvl w:val="0"/>
          <w:numId w:val="48"/>
        </w:numPr>
        <w:rPr>
          <w:i/>
          <w:color w:val="FF0000"/>
        </w:rPr>
      </w:pPr>
      <w:r>
        <w:rPr>
          <w:i/>
          <w:color w:val="FF0000"/>
        </w:rPr>
        <w:t>Favoriten?</w:t>
      </w:r>
    </w:p>
    <w:p w:rsidR="00DB083C" w:rsidRPr="00DB083C" w:rsidRDefault="00CC6C37" w:rsidP="00DB083C">
      <w:pPr>
        <w:pStyle w:val="berschrift1"/>
      </w:pPr>
      <w:r>
        <w:br w:type="page"/>
      </w:r>
      <w:bookmarkStart w:id="45" w:name="_Toc373243541"/>
      <w:r w:rsidR="00DB083C">
        <w:lastRenderedPageBreak/>
        <w:t>Fazit</w:t>
      </w:r>
      <w:r w:rsidR="00DA44D7">
        <w:t xml:space="preserve"> (2)</w:t>
      </w:r>
      <w:bookmarkEnd w:id="45"/>
    </w:p>
    <w:p w:rsidR="00DB083C" w:rsidRPr="00DB083C" w:rsidRDefault="00DB083C" w:rsidP="00DB083C">
      <w:pPr>
        <w:pStyle w:val="Block"/>
      </w:pPr>
    </w:p>
    <w:sectPr w:rsidR="00DB083C" w:rsidRPr="00DB083C" w:rsidSect="0018695B">
      <w:headerReference w:type="default" r:id="rId14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649" w:rsidRDefault="000B1649" w:rsidP="00036903">
      <w:r>
        <w:separator/>
      </w:r>
    </w:p>
  </w:endnote>
  <w:endnote w:type="continuationSeparator" w:id="0">
    <w:p w:rsidR="000B1649" w:rsidRDefault="000B1649" w:rsidP="0003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7713891"/>
      <w:docPartObj>
        <w:docPartGallery w:val="Page Numbers (Bottom of Page)"/>
        <w:docPartUnique/>
      </w:docPartObj>
    </w:sdtPr>
    <w:sdtEndPr/>
    <w:sdtContent>
      <w:p w:rsidR="00F579C1" w:rsidRDefault="00F579C1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D216C">
          <w:rPr>
            <w:noProof/>
          </w:rPr>
          <w:t>12</w:t>
        </w:r>
        <w:r>
          <w:fldChar w:fldCharType="end"/>
        </w:r>
        <w:r>
          <w:t xml:space="preserve"> </w:t>
        </w:r>
      </w:p>
    </w:sdtContent>
  </w:sdt>
  <w:p w:rsidR="00DC5141" w:rsidRPr="00DC5141" w:rsidRDefault="00DC5141" w:rsidP="00036903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2B2" w:rsidRDefault="00CD12B2" w:rsidP="00CD12B2">
    <w:pPr>
      <w:pStyle w:val="Fuzeile"/>
      <w:tabs>
        <w:tab w:val="left" w:pos="5568"/>
      </w:tabs>
    </w:pPr>
    <w:r>
      <w:t xml:space="preserve">© H.-J. </w:t>
    </w:r>
    <w:proofErr w:type="spellStart"/>
    <w:r>
      <w:t>Haubner</w:t>
    </w:r>
    <w:proofErr w:type="spellEnd"/>
    <w:r>
      <w:t xml:space="preserve"> Informationstechnik DHBW Karlsruhe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649" w:rsidRDefault="000B1649" w:rsidP="00036903">
      <w:r>
        <w:separator/>
      </w:r>
    </w:p>
  </w:footnote>
  <w:footnote w:type="continuationSeparator" w:id="0">
    <w:p w:rsidR="000B1649" w:rsidRDefault="000B1649" w:rsidP="000369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Pr="00AD1CA1" w:rsidRDefault="00E2420D" w:rsidP="0018695B">
    <w:pPr>
      <w:pStyle w:val="Kopfzeile"/>
    </w:pPr>
    <w:r>
      <w:fldChar w:fldCharType="begin"/>
    </w:r>
    <w:r>
      <w:instrText xml:space="preserve"> DOCPROPERTY  Title  \* MERGEFORMAT </w:instrText>
    </w:r>
    <w:r>
      <w:fldChar w:fldCharType="separate"/>
    </w:r>
    <w:r w:rsidR="00E17F4B">
      <w:t xml:space="preserve">Vergleich der drei agilen Softwareentwicklungsprozesse Crystal, </w:t>
    </w:r>
    <w:proofErr w:type="spellStart"/>
    <w:r w:rsidR="00E17F4B">
      <w:t>Scrum</w:t>
    </w:r>
    <w:proofErr w:type="spellEnd"/>
    <w:r w:rsidR="00E17F4B">
      <w:t xml:space="preserve"> und Kanban</w:t>
    </w:r>
    <w:r>
      <w:fldChar w:fldCharType="end"/>
    </w:r>
    <w:r w:rsidR="0018695B" w:rsidRPr="00AD1CA1">
      <w:tab/>
    </w:r>
    <w:r w:rsidR="0018695B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695B" w:rsidRDefault="00CC6C37" w:rsidP="0018695B">
    <w:r>
      <w:rPr>
        <w:noProof/>
      </w:rPr>
      <w:drawing>
        <wp:inline distT="0" distB="0" distL="0" distR="0" wp14:anchorId="68EDADE0" wp14:editId="01344651">
          <wp:extent cx="1762125" cy="847725"/>
          <wp:effectExtent l="0" t="0" r="9525" b="9525"/>
          <wp:docPr id="1" name="Bild 1" descr="Beschreibung: DHBW_d_KA_46mm_RGB_300dpi-rand-norm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DHBW_d_KA_46mm_RGB_300dpi-rand-norm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EC3" w:rsidRPr="00AD1CA1" w:rsidRDefault="00830EC3" w:rsidP="0018695B">
    <w:pPr>
      <w:pStyle w:val="Kopfzeile"/>
    </w:pPr>
    <w:r w:rsidRPr="00AD1CA1">
      <w:tab/>
    </w:r>
    <w:r>
      <w:tab/>
    </w:r>
    <w:r w:rsidR="00E17F4B">
      <w:t xml:space="preserve"> </w:t>
    </w:r>
    <w:fldSimple w:instr=" STYLEREF  &quot;Überschrift 1&quot; \n  \* MERGEFORMAT ">
      <w:r w:rsidR="00ED216C">
        <w:rPr>
          <w:noProof/>
        </w:rPr>
        <w:t>3</w:t>
      </w:r>
    </w:fldSimple>
    <w:r w:rsidR="00E17F4B">
      <w:t xml:space="preserve"> </w:t>
    </w:r>
    <w:fldSimple w:instr=" STYLEREF  &quot;Überschrift 1&quot;  \* MERGEFORMAT ">
      <w:r w:rsidR="00ED216C">
        <w:rPr>
          <w:noProof/>
        </w:rPr>
        <w:t>Vorbereitung (10)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B6637"/>
    <w:multiLevelType w:val="multilevel"/>
    <w:tmpl w:val="0B4847F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686BDD"/>
    <w:multiLevelType w:val="hybridMultilevel"/>
    <w:tmpl w:val="EBBC15C0"/>
    <w:lvl w:ilvl="0" w:tplc="E1FAEF2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269A"/>
    <w:multiLevelType w:val="multilevel"/>
    <w:tmpl w:val="77CC5002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berschrift2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3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F4D8B"/>
    <w:multiLevelType w:val="hybridMultilevel"/>
    <w:tmpl w:val="1E867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6FC"/>
    <w:multiLevelType w:val="multilevel"/>
    <w:tmpl w:val="D4E02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8771A80"/>
    <w:multiLevelType w:val="hybridMultilevel"/>
    <w:tmpl w:val="44E45398"/>
    <w:lvl w:ilvl="0" w:tplc="F6D6099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3A69107A"/>
    <w:multiLevelType w:val="multilevel"/>
    <w:tmpl w:val="0D8E831C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2.%3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>
    <w:nsid w:val="3C327BF3"/>
    <w:multiLevelType w:val="multilevel"/>
    <w:tmpl w:val="7FAC9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>
    <w:nsid w:val="3DCA239F"/>
    <w:multiLevelType w:val="multilevel"/>
    <w:tmpl w:val="F184F95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Arial" w:hAnsi="Arial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3875C4"/>
    <w:multiLevelType w:val="multilevel"/>
    <w:tmpl w:val="651EC0A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40775EB9"/>
    <w:multiLevelType w:val="hybridMultilevel"/>
    <w:tmpl w:val="30B2A1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7239"/>
    <w:multiLevelType w:val="multilevel"/>
    <w:tmpl w:val="6A62B356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115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40EB46BC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>
    <w:nsid w:val="540A4E20"/>
    <w:multiLevelType w:val="hybridMultilevel"/>
    <w:tmpl w:val="96EEC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8E0814"/>
    <w:multiLevelType w:val="multilevel"/>
    <w:tmpl w:val="8F26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hint="default"/>
        <w:sz w:val="28"/>
      </w:rPr>
    </w:lvl>
    <w:lvl w:ilvl="2">
      <w:start w:val="1"/>
      <w:numFmt w:val="decimal"/>
      <w:lvlText w:val="%1.%2.%3"/>
      <w:lvlJc w:val="righ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7">
    <w:nsid w:val="5A8149E9"/>
    <w:multiLevelType w:val="multilevel"/>
    <w:tmpl w:val="69BE3E86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42842"/>
    <w:multiLevelType w:val="hybridMultilevel"/>
    <w:tmpl w:val="6F6CE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BE9"/>
    <w:multiLevelType w:val="multilevel"/>
    <w:tmpl w:val="3D9CDD02"/>
    <w:lvl w:ilvl="0">
      <w:start w:val="1"/>
      <w:numFmt w:val="decimal"/>
      <w:lvlText w:val="%1.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ascii="Arial" w:hAnsi="Arial" w:hint="default"/>
        <w:b/>
        <w:sz w:val="28"/>
      </w:rPr>
    </w:lvl>
    <w:lvl w:ilvl="2">
      <w:start w:val="1"/>
      <w:numFmt w:val="lowerRoman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0">
    <w:nsid w:val="6DF767FE"/>
    <w:multiLevelType w:val="hybridMultilevel"/>
    <w:tmpl w:val="B3961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7531A1"/>
    <w:multiLevelType w:val="hybridMultilevel"/>
    <w:tmpl w:val="6D003374"/>
    <w:lvl w:ilvl="0" w:tplc="722C8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"/>
  </w:num>
  <w:num w:numId="4">
    <w:abstractNumId w:val="5"/>
  </w:num>
  <w:num w:numId="5">
    <w:abstractNumId w:val="17"/>
  </w:num>
  <w:num w:numId="6">
    <w:abstractNumId w:val="1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9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6"/>
  </w:num>
  <w:num w:numId="33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7"/>
  </w:num>
  <w:num w:numId="44">
    <w:abstractNumId w:val="20"/>
  </w:num>
  <w:num w:numId="45">
    <w:abstractNumId w:val="18"/>
  </w:num>
  <w:num w:numId="46">
    <w:abstractNumId w:val="15"/>
  </w:num>
  <w:num w:numId="47">
    <w:abstractNumId w:val="12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E8"/>
    <w:rsid w:val="00036903"/>
    <w:rsid w:val="00041AAE"/>
    <w:rsid w:val="0005522A"/>
    <w:rsid w:val="00090AD1"/>
    <w:rsid w:val="000A12B0"/>
    <w:rsid w:val="000B1649"/>
    <w:rsid w:val="000C3B59"/>
    <w:rsid w:val="000D7E8E"/>
    <w:rsid w:val="000D7F5F"/>
    <w:rsid w:val="00124810"/>
    <w:rsid w:val="001522E5"/>
    <w:rsid w:val="001678EA"/>
    <w:rsid w:val="0018695B"/>
    <w:rsid w:val="00190CB3"/>
    <w:rsid w:val="001B0D2E"/>
    <w:rsid w:val="001B66FA"/>
    <w:rsid w:val="001B6DE2"/>
    <w:rsid w:val="001C1398"/>
    <w:rsid w:val="001D3D0C"/>
    <w:rsid w:val="001E2E93"/>
    <w:rsid w:val="001F3BC1"/>
    <w:rsid w:val="001F64EE"/>
    <w:rsid w:val="0020346F"/>
    <w:rsid w:val="00205D38"/>
    <w:rsid w:val="00207215"/>
    <w:rsid w:val="00207FFE"/>
    <w:rsid w:val="00240DEF"/>
    <w:rsid w:val="0025070A"/>
    <w:rsid w:val="002559E9"/>
    <w:rsid w:val="00263D8A"/>
    <w:rsid w:val="00265D1E"/>
    <w:rsid w:val="00281789"/>
    <w:rsid w:val="00287D4B"/>
    <w:rsid w:val="002A3086"/>
    <w:rsid w:val="002A5336"/>
    <w:rsid w:val="002B49CF"/>
    <w:rsid w:val="002B5507"/>
    <w:rsid w:val="002B6709"/>
    <w:rsid w:val="002D76A9"/>
    <w:rsid w:val="00325247"/>
    <w:rsid w:val="0034044F"/>
    <w:rsid w:val="003664C8"/>
    <w:rsid w:val="00370199"/>
    <w:rsid w:val="003A1C7E"/>
    <w:rsid w:val="003B621A"/>
    <w:rsid w:val="003F3F15"/>
    <w:rsid w:val="0041424F"/>
    <w:rsid w:val="00433E9B"/>
    <w:rsid w:val="00442913"/>
    <w:rsid w:val="00451732"/>
    <w:rsid w:val="00452F63"/>
    <w:rsid w:val="0046081C"/>
    <w:rsid w:val="004A32F3"/>
    <w:rsid w:val="004F3C5B"/>
    <w:rsid w:val="0051624F"/>
    <w:rsid w:val="00523772"/>
    <w:rsid w:val="0053759C"/>
    <w:rsid w:val="00537C79"/>
    <w:rsid w:val="005742F3"/>
    <w:rsid w:val="0058236E"/>
    <w:rsid w:val="005A5532"/>
    <w:rsid w:val="005B75A0"/>
    <w:rsid w:val="005C3FD9"/>
    <w:rsid w:val="005E25F6"/>
    <w:rsid w:val="005F3904"/>
    <w:rsid w:val="005F59E3"/>
    <w:rsid w:val="006318E6"/>
    <w:rsid w:val="00633A82"/>
    <w:rsid w:val="00642A81"/>
    <w:rsid w:val="00657677"/>
    <w:rsid w:val="006770B4"/>
    <w:rsid w:val="00686FE5"/>
    <w:rsid w:val="006B3652"/>
    <w:rsid w:val="006B7054"/>
    <w:rsid w:val="006C00E4"/>
    <w:rsid w:val="007303E3"/>
    <w:rsid w:val="00740CB9"/>
    <w:rsid w:val="00750FE8"/>
    <w:rsid w:val="007629E3"/>
    <w:rsid w:val="007C022C"/>
    <w:rsid w:val="007E74CD"/>
    <w:rsid w:val="007F27A8"/>
    <w:rsid w:val="0081311F"/>
    <w:rsid w:val="0082119C"/>
    <w:rsid w:val="00830EC3"/>
    <w:rsid w:val="00844427"/>
    <w:rsid w:val="0085658B"/>
    <w:rsid w:val="0085798D"/>
    <w:rsid w:val="008A6D7D"/>
    <w:rsid w:val="008B14C4"/>
    <w:rsid w:val="008C5633"/>
    <w:rsid w:val="008F7BC9"/>
    <w:rsid w:val="008F7D7B"/>
    <w:rsid w:val="00902A2C"/>
    <w:rsid w:val="009208AC"/>
    <w:rsid w:val="00932134"/>
    <w:rsid w:val="00934DED"/>
    <w:rsid w:val="00945962"/>
    <w:rsid w:val="0094609B"/>
    <w:rsid w:val="009546F4"/>
    <w:rsid w:val="00967F5E"/>
    <w:rsid w:val="00973E6F"/>
    <w:rsid w:val="00974254"/>
    <w:rsid w:val="00975D3C"/>
    <w:rsid w:val="009B4087"/>
    <w:rsid w:val="009B60F7"/>
    <w:rsid w:val="009C02CF"/>
    <w:rsid w:val="009C4F77"/>
    <w:rsid w:val="009E65F9"/>
    <w:rsid w:val="00A070DB"/>
    <w:rsid w:val="00A128A0"/>
    <w:rsid w:val="00A24880"/>
    <w:rsid w:val="00A31ECF"/>
    <w:rsid w:val="00A51C3E"/>
    <w:rsid w:val="00A562AD"/>
    <w:rsid w:val="00A64272"/>
    <w:rsid w:val="00A746AD"/>
    <w:rsid w:val="00A850B6"/>
    <w:rsid w:val="00AB1982"/>
    <w:rsid w:val="00AB1C3F"/>
    <w:rsid w:val="00AC05BE"/>
    <w:rsid w:val="00AD1CA1"/>
    <w:rsid w:val="00AD2833"/>
    <w:rsid w:val="00AF447E"/>
    <w:rsid w:val="00B15202"/>
    <w:rsid w:val="00B72743"/>
    <w:rsid w:val="00B75F6E"/>
    <w:rsid w:val="00B92658"/>
    <w:rsid w:val="00BD3D37"/>
    <w:rsid w:val="00BD482D"/>
    <w:rsid w:val="00C03246"/>
    <w:rsid w:val="00C169FD"/>
    <w:rsid w:val="00C20BF7"/>
    <w:rsid w:val="00C3436A"/>
    <w:rsid w:val="00C512E0"/>
    <w:rsid w:val="00C76CE0"/>
    <w:rsid w:val="00C8006E"/>
    <w:rsid w:val="00C8082F"/>
    <w:rsid w:val="00CA710B"/>
    <w:rsid w:val="00CC6C37"/>
    <w:rsid w:val="00CD059A"/>
    <w:rsid w:val="00CD12B2"/>
    <w:rsid w:val="00D033F6"/>
    <w:rsid w:val="00D20FBA"/>
    <w:rsid w:val="00D55E5A"/>
    <w:rsid w:val="00D57F74"/>
    <w:rsid w:val="00DA44D7"/>
    <w:rsid w:val="00DA47D3"/>
    <w:rsid w:val="00DB083C"/>
    <w:rsid w:val="00DC5141"/>
    <w:rsid w:val="00DD425D"/>
    <w:rsid w:val="00DF0C40"/>
    <w:rsid w:val="00DF6F56"/>
    <w:rsid w:val="00E04F7E"/>
    <w:rsid w:val="00E06BB3"/>
    <w:rsid w:val="00E17F4B"/>
    <w:rsid w:val="00E2420D"/>
    <w:rsid w:val="00E3281C"/>
    <w:rsid w:val="00E56430"/>
    <w:rsid w:val="00E5654F"/>
    <w:rsid w:val="00E867D3"/>
    <w:rsid w:val="00EA07E0"/>
    <w:rsid w:val="00EA20DF"/>
    <w:rsid w:val="00EB51E8"/>
    <w:rsid w:val="00ED216C"/>
    <w:rsid w:val="00F430E8"/>
    <w:rsid w:val="00F46194"/>
    <w:rsid w:val="00F468AC"/>
    <w:rsid w:val="00F579C1"/>
    <w:rsid w:val="00F62A13"/>
    <w:rsid w:val="00F71B12"/>
    <w:rsid w:val="00F76BB4"/>
    <w:rsid w:val="00F825B1"/>
    <w:rsid w:val="00F8436F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</w:latentStyles>
  <w:style w:type="paragraph" w:default="1" w:styleId="Standard">
    <w:name w:val="Normal"/>
    <w:qFormat/>
    <w:rsid w:val="000C3B59"/>
    <w:pPr>
      <w:widowControl w:val="0"/>
      <w:jc w:val="both"/>
    </w:pPr>
    <w:rPr>
      <w:rFonts w:ascii="Arial" w:hAnsi="Arial"/>
      <w:sz w:val="24"/>
    </w:rPr>
  </w:style>
  <w:style w:type="paragraph" w:styleId="berschrift1">
    <w:name w:val="heading 1"/>
    <w:basedOn w:val="Block"/>
    <w:next w:val="Block"/>
    <w:link w:val="berschrift1Zchn"/>
    <w:qFormat/>
    <w:rsid w:val="007629E3"/>
    <w:pPr>
      <w:keepNext/>
      <w:keepLines/>
      <w:numPr>
        <w:numId w:val="37"/>
      </w:numPr>
      <w:tabs>
        <w:tab w:val="left" w:pos="851"/>
      </w:tabs>
      <w:spacing w:line="240" w:lineRule="auto"/>
      <w:outlineLvl w:val="0"/>
    </w:pPr>
    <w:rPr>
      <w:b/>
      <w:bCs/>
      <w:sz w:val="28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7629E3"/>
    <w:pPr>
      <w:numPr>
        <w:ilvl w:val="1"/>
      </w:numPr>
      <w:outlineLvl w:val="1"/>
    </w:pPr>
    <w:rPr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281789"/>
    <w:pPr>
      <w:numPr>
        <w:ilvl w:val="2"/>
      </w:numPr>
      <w:outlineLvl w:val="2"/>
    </w:pPr>
    <w:rPr>
      <w:bCs w:val="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82119C"/>
    <w:pPr>
      <w:spacing w:after="200"/>
      <w:jc w:val="center"/>
    </w:pPr>
    <w:rPr>
      <w:bCs/>
      <w:sz w:val="22"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link w:val="FuzeileZchn"/>
    <w:uiPriority w:val="99"/>
    <w:qFormat/>
    <w:rsid w:val="008F7D7B"/>
    <w:pPr>
      <w:tabs>
        <w:tab w:val="center" w:pos="4536"/>
        <w:tab w:val="right" w:pos="9072"/>
      </w:tabs>
      <w:spacing w:after="0" w:line="240" w:lineRule="auto"/>
      <w:jc w:val="left"/>
    </w:pPr>
    <w:rPr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844427"/>
    <w:pPr>
      <w:spacing w:after="120" w:line="360" w:lineRule="auto"/>
    </w:pPr>
  </w:style>
  <w:style w:type="character" w:customStyle="1" w:styleId="berschrift1Zchn">
    <w:name w:val="Überschrift 1 Zchn"/>
    <w:link w:val="berschrift1"/>
    <w:rsid w:val="007629E3"/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4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7629E3"/>
    <w:rPr>
      <w:rFonts w:ascii="Arial" w:eastAsia="Times New Roman" w:hAnsi="Arial" w:cs="Times New Roman"/>
      <w:b/>
      <w:bCs/>
      <w:sz w:val="28"/>
      <w:szCs w:val="26"/>
    </w:rPr>
  </w:style>
  <w:style w:type="character" w:customStyle="1" w:styleId="berschrift3Zchn">
    <w:name w:val="Überschrift 3 Zchn"/>
    <w:link w:val="berschrift3"/>
    <w:rsid w:val="00281789"/>
    <w:rPr>
      <w:rFonts w:ascii="Arial" w:eastAsia="Times New Roman" w:hAnsi="Arial" w:cs="Times New Roman"/>
      <w:b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EA07E0"/>
    <w:pPr>
      <w:tabs>
        <w:tab w:val="right" w:leader="dot" w:pos="7938"/>
      </w:tabs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C76CE0"/>
    <w:pPr>
      <w:tabs>
        <w:tab w:val="left" w:pos="426"/>
        <w:tab w:val="right" w:leader="dot" w:pos="9060"/>
      </w:tabs>
      <w:spacing w:after="120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2817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38"/>
      </w:numPr>
      <w:jc w:val="left"/>
    </w:pPr>
    <w:rPr>
      <w:szCs w:val="28"/>
    </w:rPr>
  </w:style>
  <w:style w:type="paragraph" w:customStyle="1" w:styleId="berschriftOhneNummer">
    <w:name w:val="ÜberschriftOhneNummer"/>
    <w:basedOn w:val="Block"/>
    <w:next w:val="Block"/>
    <w:qFormat/>
    <w:rsid w:val="00D55E5A"/>
    <w:pPr>
      <w:keepNext/>
      <w:keepLines/>
      <w:pBdr>
        <w:bottom w:val="single" w:sz="4" w:space="2" w:color="auto"/>
      </w:pBdr>
      <w:spacing w:after="360" w:line="240" w:lineRule="auto"/>
      <w:outlineLvl w:val="0"/>
    </w:pPr>
    <w:rPr>
      <w:b/>
      <w:bCs/>
      <w:sz w:val="28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  <w:jc w:val="left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9E65F9"/>
    <w:rPr>
      <w:sz w:val="20"/>
    </w:rPr>
  </w:style>
  <w:style w:type="character" w:customStyle="1" w:styleId="FunotentextZchn">
    <w:name w:val="Fußnotentext Zchn"/>
    <w:link w:val="Funotentext"/>
    <w:rsid w:val="009E65F9"/>
    <w:rPr>
      <w:rFonts w:ascii="Arial" w:hAnsi="Arial"/>
    </w:rPr>
  </w:style>
  <w:style w:type="character" w:styleId="Funotenzeichen">
    <w:name w:val="footnote reference"/>
    <w:rsid w:val="009E65F9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widowControl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F579C1"/>
    <w:rPr>
      <w:rFonts w:ascii="Arial" w:hAnsi="Arial"/>
      <w:snapToGrid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agilemanifesto.org/iso/d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Coc05</b:Tag>
    <b:SourceType>Book</b:SourceType>
    <b:Guid>{6C8065DB-FA23-48E1-88D6-5EB0A737E0DC}</b:Guid>
    <b:Title>Crystal Clear</b:Title>
    <b:Year>2005</b:Year>
    <b:City>Bonn</b:City>
    <b:Publisher>mitp-Verlag</b:Publisher>
    <b:StandardNumber>3-8266-1456-9</b:StandardNumber>
    <b:Author>
      <b:Author>
        <b:NameList>
          <b:Person>
            <b:Last>Cockburn</b:Last>
            <b:First>Alistair</b:First>
          </b:Person>
        </b:NameList>
      </b:Author>
    </b:Author>
    <b:RefOrder>1</b:RefOrder>
  </b:Source>
  <b:Source>
    <b:Tag>Coc13</b:Tag>
    <b:SourceType>InternetSite</b:SourceType>
    <b:Guid>{F36739DA-7D6F-4555-B976-A209DE15CEEE}</b:Guid>
    <b:Title>Alistair Cockburn</b:Title>
    <b:Year>2013</b:Year>
    <b:Author>
      <b:Author>
        <b:NameList>
          <b:Person>
            <b:Last>Cockburn</b:Last>
            <b:First>Alistair</b:First>
          </b:Person>
        </b:NameList>
      </b:Author>
    </b:Author>
    <b:Month>8</b:Month>
    <b:Day>22</b:Day>
    <b:YearAccessed>2013</b:YearAccessed>
    <b:MonthAccessed>11</b:MonthAccessed>
    <b:DayAccessed>24</b:DayAccessed>
    <b:URL>http://alistair.cockburn.us/</b:URL>
    <b:RefOrder>2</b:RefOrder>
  </b:Source>
</b:Sources>
</file>

<file path=customXml/itemProps1.xml><?xml version="1.0" encoding="utf-8"?>
<ds:datastoreItem xmlns:ds="http://schemas.openxmlformats.org/officeDocument/2006/customXml" ds:itemID="{51C0B45A-1FA7-45F1-AD1C-C153355D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DHBWKAPraxis_7</Template>
  <TotalTime>0</TotalTime>
  <Pages>15</Pages>
  <Words>740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Vergleich der drei agilen Softwareentwicklungsprozesse Crystal, Scrum und Kanban</vt:lpstr>
    </vt:vector>
  </TitlesOfParts>
  <Company>.</Company>
  <LinksUpToDate>false</LinksUpToDate>
  <CharactersWithSpaces>5393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Vergleich der drei agilen Softwareentwicklungsprozesse Crystal, Scrum und Kanban</dc:title>
  <dc:creator>Prof. Dr. Johannes Freudenmann</dc:creator>
  <cp:lastModifiedBy>Janina Schilling</cp:lastModifiedBy>
  <cp:revision>19</cp:revision>
  <dcterms:created xsi:type="dcterms:W3CDTF">2013-10-28T19:50:00Z</dcterms:created>
  <dcterms:modified xsi:type="dcterms:W3CDTF">2014-01-14T21:16:00Z</dcterms:modified>
</cp:coreProperties>
</file>