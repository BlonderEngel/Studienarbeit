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14:paraId="025EEE37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0EE56E34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2C1798B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46DD21AB" wp14:editId="2C61751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4731536E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0EB45C27" w14:textId="42E04259" w:rsidR="00856A4E" w:rsidRPr="00E40C8A" w:rsidRDefault="00037743" w:rsidP="00E40C8A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  <w:bookmarkStart w:id="0" w:name="_GoBack"/>
      <w:bookmarkEnd w:id="0"/>
    </w:p>
    <w:p w14:paraId="384006DB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6175A6B6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CC5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C63B" w14:textId="77777777" w:rsidR="008F2810" w:rsidRPr="00853166" w:rsidRDefault="00853166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18"/>
                <w:szCs w:val="18"/>
              </w:rPr>
            </w:pPr>
            <w:r w:rsidRPr="00853166">
              <w:rPr>
                <w:sz w:val="18"/>
                <w:szCs w:val="18"/>
              </w:rPr>
              <w:t>Christiane Helmchen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892FC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A750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72C5" w14:textId="77777777" w:rsidR="008F2810" w:rsidRPr="00853166" w:rsidRDefault="00853166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18"/>
                <w:szCs w:val="18"/>
              </w:rPr>
            </w:pPr>
            <w:r w:rsidRPr="00853166">
              <w:rPr>
                <w:sz w:val="18"/>
                <w:szCs w:val="18"/>
              </w:rPr>
              <w:t>Frau Berkling</w:t>
            </w:r>
          </w:p>
        </w:tc>
      </w:tr>
      <w:tr w:rsidR="008F2810" w:rsidRPr="0043387C" w14:paraId="53114C4B" w14:textId="77777777">
        <w:tc>
          <w:tcPr>
            <w:tcW w:w="1842" w:type="dxa"/>
            <w:tcBorders>
              <w:top w:val="single" w:sz="4" w:space="0" w:color="auto"/>
            </w:tcBorders>
          </w:tcPr>
          <w:p w14:paraId="79898854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C3FF428" w14:textId="77777777" w:rsidR="008F2810" w:rsidRPr="00853166" w:rsidRDefault="00853166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18"/>
                <w:szCs w:val="18"/>
              </w:rPr>
            </w:pPr>
            <w:r w:rsidRPr="00853166">
              <w:rPr>
                <w:sz w:val="18"/>
                <w:szCs w:val="18"/>
              </w:rPr>
              <w:t>TINF11B4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65CE7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39A6D080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999C62" w14:textId="17C2ACE8" w:rsidR="0043387C" w:rsidRPr="00853166" w:rsidRDefault="004F3287" w:rsidP="0043387C">
            <w:pPr>
              <w:tabs>
                <w:tab w:val="left" w:pos="2270"/>
              </w:tabs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Berkling@dhbw-karlsruhe.de</w:t>
            </w:r>
          </w:p>
        </w:tc>
      </w:tr>
    </w:tbl>
    <w:p w14:paraId="59A8BA47" w14:textId="77777777" w:rsidR="008F2810" w:rsidRDefault="008F2810">
      <w:pPr>
        <w:pStyle w:val="Comment"/>
        <w:rPr>
          <w:vanish w:val="0"/>
        </w:rPr>
      </w:pPr>
    </w:p>
    <w:p w14:paraId="38FF1840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39047439" w14:textId="77777777">
        <w:trPr>
          <w:trHeight w:val="454"/>
        </w:trPr>
        <w:tc>
          <w:tcPr>
            <w:tcW w:w="2268" w:type="dxa"/>
            <w:vAlign w:val="center"/>
          </w:tcPr>
          <w:p w14:paraId="2D521CA7" w14:textId="77777777" w:rsidR="009F4D93" w:rsidRDefault="009F4D93" w:rsidP="004A04D6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4221FE7F" w14:textId="77777777" w:rsidR="009F4D93" w:rsidRPr="00853166" w:rsidRDefault="009F4D93" w:rsidP="004A04D6">
            <w:pPr>
              <w:pStyle w:val="PTabelle"/>
            </w:pPr>
          </w:p>
          <w:p w14:paraId="2D2D2115" w14:textId="77777777" w:rsidR="009F4D93" w:rsidRPr="004A04D6" w:rsidRDefault="00853166" w:rsidP="004A04D6">
            <w:pPr>
              <w:pStyle w:val="PTabelle"/>
              <w:rPr>
                <w:b w:val="0"/>
              </w:rPr>
            </w:pPr>
            <w:r w:rsidRPr="004A04D6">
              <w:rPr>
                <w:b w:val="0"/>
              </w:rPr>
              <w:t>Vergleich der drei agilen Softwareentwicklungsprozesse Crystal, Scrum und Kanban</w:t>
            </w:r>
          </w:p>
          <w:p w14:paraId="375AFF64" w14:textId="77777777" w:rsidR="009F4D93" w:rsidRPr="006F3735" w:rsidRDefault="009F4D93" w:rsidP="004A04D6">
            <w:pPr>
              <w:pStyle w:val="PTabelle"/>
            </w:pPr>
          </w:p>
        </w:tc>
      </w:tr>
      <w:tr w:rsidR="0043387C" w14:paraId="7AB18421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B80D3" w14:textId="77777777" w:rsidR="0043387C" w:rsidRPr="00F66F45" w:rsidRDefault="0043387C" w:rsidP="004A04D6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21DA" w14:textId="3D4E5E65" w:rsidR="0043387C" w:rsidRPr="004A04D6" w:rsidRDefault="004A04D6" w:rsidP="004A04D6">
            <w:pPr>
              <w:pStyle w:val="PTabelle"/>
              <w:rPr>
                <w:b w:val="0"/>
              </w:rPr>
            </w:pPr>
            <w:r w:rsidRPr="004A04D6">
              <w:rPr>
                <w:b w:val="0"/>
              </w:rPr>
              <w:t>Evaluation an einem praktischen Beispiel</w:t>
            </w:r>
          </w:p>
        </w:tc>
      </w:tr>
      <w:tr w:rsidR="009F4D93" w:rsidRPr="009F4D93" w14:paraId="4E10ADE5" w14:textId="77777777">
        <w:trPr>
          <w:trHeight w:val="454"/>
        </w:trPr>
        <w:tc>
          <w:tcPr>
            <w:tcW w:w="2268" w:type="dxa"/>
            <w:vAlign w:val="center"/>
          </w:tcPr>
          <w:p w14:paraId="0726E153" w14:textId="77777777" w:rsidR="009F4D93" w:rsidRPr="009F4D93" w:rsidRDefault="009F4D93" w:rsidP="004A04D6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799EE007" w14:textId="77777777" w:rsidR="009F4D93" w:rsidRPr="006F3735" w:rsidRDefault="009F4D93" w:rsidP="004A04D6">
            <w:pPr>
              <w:pStyle w:val="PTabelle"/>
            </w:pPr>
          </w:p>
          <w:p w14:paraId="5F055331" w14:textId="0F968A99" w:rsidR="009F4D93" w:rsidRDefault="00EA5B61" w:rsidP="004A04D6">
            <w:pPr>
              <w:pStyle w:val="PTabelle"/>
              <w:rPr>
                <w:rFonts w:ascii="Century Gothic" w:hAnsi="Century Gothic" w:cs="Century Gothic"/>
                <w:b w:val="0"/>
              </w:rPr>
            </w:pPr>
            <w:r>
              <w:t xml:space="preserve">Problemstellung: </w:t>
            </w:r>
            <w:r w:rsidRPr="00EA5B61">
              <w:rPr>
                <w:rFonts w:ascii="Century Gothic" w:hAnsi="Century Gothic" w:cs="Century Gothic"/>
                <w:b w:val="0"/>
              </w:rPr>
              <w:t>Verglichen werden sollen die drei genannten agilen Softwareentwicklungsprozesse anhand eines selbst gewählten Beispielprogramms, welches nach den analysierten Prozessmodellen durchgeführt werden soll.</w:t>
            </w:r>
            <w:r w:rsidRPr="00EA5B61">
              <w:rPr>
                <w:rFonts w:ascii="Century Gothic" w:hAnsi="Century Gothic" w:cs="Century Gothic"/>
                <w:b w:val="0"/>
              </w:rPr>
              <w:t xml:space="preserve"> </w:t>
            </w:r>
            <w:r w:rsidRPr="00EA5B61">
              <w:rPr>
                <w:rFonts w:ascii="Century Gothic" w:hAnsi="Century Gothic" w:cs="Century Gothic"/>
                <w:b w:val="0"/>
              </w:rPr>
              <w:t xml:space="preserve">Hierzu werden </w:t>
            </w:r>
            <w:r w:rsidRPr="00EA5B61">
              <w:rPr>
                <w:rFonts w:ascii="Century Gothic" w:hAnsi="Century Gothic" w:cs="Century Gothic"/>
                <w:b w:val="0"/>
              </w:rPr>
              <w:t>auch</w:t>
            </w:r>
            <w:r w:rsidRPr="00EA5B61">
              <w:rPr>
                <w:rFonts w:ascii="Century Gothic" w:hAnsi="Century Gothic" w:cs="Century Gothic"/>
                <w:b w:val="0"/>
              </w:rPr>
              <w:t xml:space="preserve"> Projektmanageme</w:t>
            </w:r>
            <w:r w:rsidRPr="00EA5B61">
              <w:rPr>
                <w:rFonts w:ascii="Century Gothic" w:hAnsi="Century Gothic" w:cs="Century Gothic"/>
                <w:b w:val="0"/>
              </w:rPr>
              <w:t>nttools wie JIRA als Plattform evaluiert</w:t>
            </w:r>
            <w:r w:rsidRPr="00EA5B61">
              <w:rPr>
                <w:rFonts w:ascii="Century Gothic" w:hAnsi="Century Gothic" w:cs="Century Gothic"/>
                <w:b w:val="0"/>
              </w:rPr>
              <w:t xml:space="preserve"> </w:t>
            </w:r>
            <w:r w:rsidRPr="00EA5B61">
              <w:rPr>
                <w:rFonts w:ascii="Century Gothic" w:hAnsi="Century Gothic" w:cs="Century Gothic"/>
                <w:b w:val="0"/>
              </w:rPr>
              <w:t>in Bezug</w:t>
            </w:r>
            <w:r w:rsidRPr="00EA5B61">
              <w:rPr>
                <w:rFonts w:ascii="Century Gothic" w:hAnsi="Century Gothic" w:cs="Century Gothic"/>
                <w:b w:val="0"/>
              </w:rPr>
              <w:t xml:space="preserve"> </w:t>
            </w:r>
            <w:r w:rsidRPr="00EA5B61">
              <w:rPr>
                <w:rFonts w:ascii="Century Gothic" w:hAnsi="Century Gothic" w:cs="Century Gothic"/>
                <w:b w:val="0"/>
              </w:rPr>
              <w:t>auf deren Unterstützung der 3 Prozesse.</w:t>
            </w:r>
          </w:p>
          <w:p w14:paraId="6A55794E" w14:textId="77777777" w:rsidR="009F4D93" w:rsidRPr="006F3735" w:rsidRDefault="009F4D93" w:rsidP="004A04D6">
            <w:pPr>
              <w:pStyle w:val="PTabelle"/>
            </w:pPr>
          </w:p>
          <w:p w14:paraId="6C1BA4DD" w14:textId="65C10335" w:rsidR="009F4D93" w:rsidRPr="00EA5B61" w:rsidRDefault="00EA5B61" w:rsidP="004A04D6">
            <w:pPr>
              <w:pStyle w:val="PTabelle"/>
              <w:rPr>
                <w:b w:val="0"/>
              </w:rPr>
            </w:pPr>
            <w:r>
              <w:t xml:space="preserve">Erwartetes Ergebnis: </w:t>
            </w:r>
            <w:r w:rsidR="00BA38ED">
              <w:rPr>
                <w:b w:val="0"/>
              </w:rPr>
              <w:t>Gegenüberstellung der 3 Softwareentwicklungsprozesse als Hilfe zur Wahl des passenden Prozesses bei einem gegebenen Projekt und Abwägung von verschiedenen Projektmanagementtools</w:t>
            </w:r>
          </w:p>
          <w:p w14:paraId="4E3122CB" w14:textId="77777777" w:rsidR="009F4D93" w:rsidRPr="009F4D93" w:rsidRDefault="009F4D93" w:rsidP="004A04D6">
            <w:pPr>
              <w:pStyle w:val="PTabelle"/>
            </w:pPr>
          </w:p>
        </w:tc>
      </w:tr>
      <w:tr w:rsidR="009F4D93" w:rsidRPr="009F4D93" w14:paraId="634F8988" w14:textId="77777777">
        <w:trPr>
          <w:trHeight w:val="454"/>
        </w:trPr>
        <w:tc>
          <w:tcPr>
            <w:tcW w:w="2268" w:type="dxa"/>
            <w:vAlign w:val="center"/>
          </w:tcPr>
          <w:p w14:paraId="70EC1676" w14:textId="77777777" w:rsidR="009F4D93" w:rsidRDefault="009F4D93" w:rsidP="004A04D6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2C2698C4" w14:textId="77777777" w:rsidR="009F4D93" w:rsidRPr="006F3735" w:rsidRDefault="009F4D93" w:rsidP="004A04D6">
            <w:pPr>
              <w:pStyle w:val="PTabelle"/>
            </w:pPr>
          </w:p>
          <w:p w14:paraId="4BDCA1A3" w14:textId="6C1F817C" w:rsidR="0043387C" w:rsidRPr="0004396D" w:rsidRDefault="00EA5B61" w:rsidP="004A04D6">
            <w:pPr>
              <w:pStyle w:val="PTabelle"/>
              <w:numPr>
                <w:ilvl w:val="0"/>
                <w:numId w:val="1"/>
              </w:numPr>
              <w:rPr>
                <w:b w:val="0"/>
              </w:rPr>
            </w:pPr>
            <w:r w:rsidRPr="0004396D">
              <w:rPr>
                <w:b w:val="0"/>
              </w:rPr>
              <w:t>Teammitglieder werden Spezialisten für ihren Softwareentwicklungsprozess</w:t>
            </w:r>
          </w:p>
          <w:p w14:paraId="1B6D4DBA" w14:textId="56AB39AB" w:rsidR="00EA5B61" w:rsidRPr="0004396D" w:rsidRDefault="00EA5B61" w:rsidP="004A04D6">
            <w:pPr>
              <w:pStyle w:val="PTabelle"/>
              <w:numPr>
                <w:ilvl w:val="0"/>
                <w:numId w:val="1"/>
              </w:numPr>
              <w:rPr>
                <w:b w:val="0"/>
              </w:rPr>
            </w:pPr>
            <w:r w:rsidRPr="0004396D">
              <w:rPr>
                <w:b w:val="0"/>
              </w:rPr>
              <w:t>Festlegen der Vergleichskriterien</w:t>
            </w:r>
          </w:p>
          <w:p w14:paraId="1285DB66" w14:textId="578B3B85" w:rsidR="0043387C" w:rsidRPr="0004396D" w:rsidRDefault="00EA5B61" w:rsidP="004A04D6">
            <w:pPr>
              <w:pStyle w:val="PTabelle"/>
              <w:numPr>
                <w:ilvl w:val="0"/>
                <w:numId w:val="1"/>
              </w:numPr>
              <w:rPr>
                <w:b w:val="0"/>
              </w:rPr>
            </w:pPr>
            <w:r w:rsidRPr="0004396D">
              <w:rPr>
                <w:b w:val="0"/>
              </w:rPr>
              <w:t>Wahl des Projekts</w:t>
            </w:r>
          </w:p>
          <w:p w14:paraId="2F36B847" w14:textId="0BEEF32A" w:rsidR="00EA5B61" w:rsidRPr="0004396D" w:rsidRDefault="00EA5B61" w:rsidP="004A04D6">
            <w:pPr>
              <w:pStyle w:val="PTabelle"/>
              <w:numPr>
                <w:ilvl w:val="0"/>
                <w:numId w:val="1"/>
              </w:numPr>
              <w:rPr>
                <w:b w:val="0"/>
              </w:rPr>
            </w:pPr>
            <w:r w:rsidRPr="0004396D">
              <w:rPr>
                <w:b w:val="0"/>
              </w:rPr>
              <w:t xml:space="preserve">Durchführung des Projekts (inkl. zu nutzender Tools wie JIRA) synchron – mit jedem </w:t>
            </w:r>
            <w:r w:rsidRPr="0004396D">
              <w:rPr>
                <w:b w:val="0"/>
              </w:rPr>
              <w:t>Softwareentwicklungsprozess</w:t>
            </w:r>
          </w:p>
          <w:p w14:paraId="5F9B2525" w14:textId="614853C2" w:rsidR="009F4D93" w:rsidRPr="0004396D" w:rsidRDefault="00EA5B61" w:rsidP="0004396D">
            <w:pPr>
              <w:pStyle w:val="PTabelle"/>
              <w:numPr>
                <w:ilvl w:val="0"/>
                <w:numId w:val="1"/>
              </w:numPr>
              <w:rPr>
                <w:b w:val="0"/>
              </w:rPr>
            </w:pPr>
            <w:r w:rsidRPr="0004396D">
              <w:rPr>
                <w:b w:val="0"/>
              </w:rPr>
              <w:t>Vergleich inkl. Vor- und Nachteilen</w:t>
            </w:r>
          </w:p>
          <w:p w14:paraId="5DECDFB8" w14:textId="77777777" w:rsidR="009F4D93" w:rsidRPr="006F3735" w:rsidRDefault="009F4D93" w:rsidP="004A04D6">
            <w:pPr>
              <w:pStyle w:val="PTabelle"/>
            </w:pPr>
          </w:p>
        </w:tc>
      </w:tr>
      <w:tr w:rsidR="00F66F45" w14:paraId="09103820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11A0" w14:textId="56BD5DC7" w:rsidR="00F66F45" w:rsidRPr="008F2810" w:rsidRDefault="00F66F45" w:rsidP="004A04D6">
            <w:pPr>
              <w:pStyle w:val="PTabelle"/>
            </w:pPr>
            <w:r w:rsidRPr="008F2810">
              <w:t>Entwicklungsum</w:t>
            </w:r>
            <w:r w:rsidR="00EA5B61">
              <w:t>-</w:t>
            </w:r>
            <w:r w:rsidRPr="008F2810">
              <w:t>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248E" w14:textId="77777777" w:rsidR="00F66F45" w:rsidRPr="006F3735" w:rsidRDefault="00F66F45" w:rsidP="004A04D6">
            <w:pPr>
              <w:pStyle w:val="PTabelle"/>
            </w:pPr>
          </w:p>
        </w:tc>
      </w:tr>
      <w:tr w:rsidR="006F3735" w14:paraId="1DF02FC5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E39D" w14:textId="77777777" w:rsidR="006F3735" w:rsidRPr="00F66F45" w:rsidRDefault="006F3735" w:rsidP="004A04D6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A6B3" w14:textId="77777777" w:rsidR="006F3735" w:rsidRPr="006F3735" w:rsidRDefault="006F3735" w:rsidP="004A04D6">
            <w:pPr>
              <w:pStyle w:val="PTabelle"/>
            </w:pPr>
          </w:p>
          <w:p w14:paraId="6818E403" w14:textId="77777777" w:rsidR="006F3735" w:rsidRPr="006F3735" w:rsidRDefault="006F3735" w:rsidP="004A04D6">
            <w:pPr>
              <w:pStyle w:val="PTabelle"/>
            </w:pPr>
          </w:p>
        </w:tc>
      </w:tr>
    </w:tbl>
    <w:p w14:paraId="236DD04F" w14:textId="51959D5B"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</w:p>
    <w:sectPr w:rsidR="009F4D93" w:rsidSect="002422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E15F5" w14:textId="77777777" w:rsidR="00A67C35" w:rsidRDefault="00A67C35" w:rsidP="00962ACC">
      <w:pPr>
        <w:pStyle w:val="Comment"/>
      </w:pPr>
      <w:r>
        <w:separator/>
      </w:r>
    </w:p>
  </w:endnote>
  <w:endnote w:type="continuationSeparator" w:id="0">
    <w:p w14:paraId="216946B7" w14:textId="77777777" w:rsidR="00A67C35" w:rsidRDefault="00A67C35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0BC7D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1CAA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853166">
      <w:rPr>
        <w:snapToGrid w:val="0"/>
      </w:rPr>
      <w:t>07.10.13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69680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5B046" w14:textId="77777777" w:rsidR="00A67C35" w:rsidRDefault="00A67C35" w:rsidP="00962ACC">
      <w:pPr>
        <w:pStyle w:val="Comment"/>
      </w:pPr>
      <w:r>
        <w:separator/>
      </w:r>
    </w:p>
  </w:footnote>
  <w:footnote w:type="continuationSeparator" w:id="0">
    <w:p w14:paraId="1B52E957" w14:textId="77777777" w:rsidR="00A67C35" w:rsidRDefault="00A67C35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8C5D1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1AA3073C" w14:textId="77777777">
      <w:tc>
        <w:tcPr>
          <w:tcW w:w="2700" w:type="dxa"/>
        </w:tcPr>
        <w:p w14:paraId="026E62E7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416ECA3E" wp14:editId="525189A9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5FD4DAE8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03DEEFD2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7B594842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D727A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4D97"/>
    <w:multiLevelType w:val="hybridMultilevel"/>
    <w:tmpl w:val="A3769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4396D"/>
    <w:rsid w:val="00091546"/>
    <w:rsid w:val="000B4C67"/>
    <w:rsid w:val="00115694"/>
    <w:rsid w:val="001C1E12"/>
    <w:rsid w:val="00242238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4A04D6"/>
    <w:rsid w:val="004F3287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4B31"/>
    <w:rsid w:val="007D6024"/>
    <w:rsid w:val="00803E94"/>
    <w:rsid w:val="00853166"/>
    <w:rsid w:val="00856A4E"/>
    <w:rsid w:val="008C5DDC"/>
    <w:rsid w:val="008F2810"/>
    <w:rsid w:val="00962ACC"/>
    <w:rsid w:val="0097661F"/>
    <w:rsid w:val="009D5C51"/>
    <w:rsid w:val="009F4D93"/>
    <w:rsid w:val="00A24E70"/>
    <w:rsid w:val="00A67C35"/>
    <w:rsid w:val="00A947E8"/>
    <w:rsid w:val="00B16A9F"/>
    <w:rsid w:val="00BA32DB"/>
    <w:rsid w:val="00BA38ED"/>
    <w:rsid w:val="00BA5D76"/>
    <w:rsid w:val="00BA6779"/>
    <w:rsid w:val="00C326C1"/>
    <w:rsid w:val="00CA5DEF"/>
    <w:rsid w:val="00D01DCE"/>
    <w:rsid w:val="00D16DE8"/>
    <w:rsid w:val="00DF4618"/>
    <w:rsid w:val="00DF635A"/>
    <w:rsid w:val="00E40C8A"/>
    <w:rsid w:val="00E46AA9"/>
    <w:rsid w:val="00E82AEB"/>
    <w:rsid w:val="00E90E48"/>
    <w:rsid w:val="00EA5B61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C86E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standardschriftart"/>
    <w:rPr>
      <w:vanish/>
    </w:rPr>
  </w:style>
  <w:style w:type="character" w:customStyle="1" w:styleId="LBlock">
    <w:name w:val="LBlock"/>
    <w:basedOn w:val="Absatz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4A04D6"/>
    <w:rPr>
      <w:b/>
      <w:bCs/>
      <w:szCs w:val="24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standardschriftart"/>
    <w:link w:val="PTabelle"/>
    <w:rsid w:val="004A04D6"/>
    <w:rPr>
      <w:rFonts w:ascii="Arial" w:hAnsi="Arial"/>
      <w:b/>
      <w:bCs/>
      <w:sz w:val="24"/>
      <w:szCs w:val="24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GesichteterLink">
    <w:name w:val="FollowedHyperlink"/>
    <w:basedOn w:val="Absatz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standardschriftart"/>
    <w:rPr>
      <w:vanish/>
    </w:rPr>
  </w:style>
  <w:style w:type="character" w:customStyle="1" w:styleId="LBlock">
    <w:name w:val="LBlock"/>
    <w:basedOn w:val="Absatz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Link">
    <w:name w:val="Hyperlink"/>
    <w:basedOn w:val="Absatz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4A04D6"/>
    <w:rPr>
      <w:b/>
      <w:bCs/>
      <w:szCs w:val="24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standardschriftart"/>
    <w:link w:val="PTabelle"/>
    <w:rsid w:val="004A04D6"/>
    <w:rPr>
      <w:rFonts w:ascii="Arial" w:hAnsi="Arial"/>
      <w:b/>
      <w:bCs/>
      <w:sz w:val="24"/>
      <w:szCs w:val="24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GesichteterLink">
    <w:name w:val="FollowedHyperlink"/>
    <w:basedOn w:val="Absatz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Office\Vorlagen\Informatik-info.dot</Template>
  <TotalTime>0</TotalTime>
  <Pages>1</Pages>
  <Words>183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1340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Christiane Helmchen</cp:lastModifiedBy>
  <cp:revision>14</cp:revision>
  <cp:lastPrinted>2009-08-06T14:39:00Z</cp:lastPrinted>
  <dcterms:created xsi:type="dcterms:W3CDTF">2011-10-17T14:31:00Z</dcterms:created>
  <dcterms:modified xsi:type="dcterms:W3CDTF">2013-10-14T12:03:00Z</dcterms:modified>
</cp:coreProperties>
</file>